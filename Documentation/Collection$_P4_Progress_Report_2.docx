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C8" w:rsidRDefault="00530EC8" w:rsidP="00530EC8">
      <w:pPr>
        <w:rPr>
          <w:i/>
        </w:rPr>
      </w:pPr>
      <w:r>
        <w:t xml:space="preserve">TO:  </w:t>
      </w:r>
      <w:r>
        <w:tab/>
      </w:r>
      <w:r>
        <w:tab/>
      </w:r>
      <w:r>
        <w:rPr>
          <w:i/>
        </w:rPr>
        <w:t>David G. Green, EE-</w:t>
      </w:r>
      <w:r w:rsidR="002C21DC">
        <w:rPr>
          <w:i/>
        </w:rPr>
        <w:t>4</w:t>
      </w:r>
      <w:r>
        <w:rPr>
          <w:i/>
        </w:rPr>
        <w:t>33 Professor</w:t>
      </w:r>
    </w:p>
    <w:p w:rsidR="00530EC8" w:rsidRDefault="00530EC8" w:rsidP="00530EC8"/>
    <w:p w:rsidR="00530EC8" w:rsidRDefault="00530EC8" w:rsidP="00530EC8">
      <w:pPr>
        <w:rPr>
          <w:i/>
        </w:rPr>
      </w:pPr>
      <w:r>
        <w:t xml:space="preserve">FROM: </w:t>
      </w:r>
      <w:r>
        <w:tab/>
      </w:r>
      <w:r w:rsidR="002C21DC">
        <w:t>Team 2</w:t>
      </w:r>
      <w:r w:rsidR="00E12873">
        <w:t xml:space="preserve">: </w:t>
      </w:r>
      <w:r w:rsidR="002C21DC">
        <w:rPr>
          <w:i/>
          <w:iCs/>
        </w:rPr>
        <w:t>Jeremy Box</w:t>
      </w:r>
      <w:r w:rsidR="00550BC9">
        <w:rPr>
          <w:i/>
          <w:iCs/>
        </w:rPr>
        <w:t xml:space="preserve">, </w:t>
      </w:r>
      <w:r w:rsidR="002C21DC">
        <w:rPr>
          <w:i/>
          <w:iCs/>
        </w:rPr>
        <w:t>Ronald Fairley</w:t>
      </w:r>
      <w:r w:rsidR="00E12873">
        <w:rPr>
          <w:i/>
          <w:iCs/>
        </w:rPr>
        <w:t xml:space="preserve">, Lee </w:t>
      </w:r>
      <w:proofErr w:type="spellStart"/>
      <w:r w:rsidR="00E12873">
        <w:rPr>
          <w:i/>
          <w:iCs/>
        </w:rPr>
        <w:t>Adlaf</w:t>
      </w:r>
      <w:proofErr w:type="spellEnd"/>
      <w:r w:rsidR="00E12873">
        <w:rPr>
          <w:i/>
          <w:iCs/>
        </w:rPr>
        <w:t xml:space="preserve">, </w:t>
      </w:r>
      <w:proofErr w:type="spellStart"/>
      <w:proofErr w:type="gramStart"/>
      <w:r w:rsidR="002C21DC">
        <w:rPr>
          <w:i/>
          <w:iCs/>
        </w:rPr>
        <w:t>Kuni</w:t>
      </w:r>
      <w:proofErr w:type="spellEnd"/>
      <w:proofErr w:type="gramEnd"/>
      <w:r w:rsidR="002C21DC">
        <w:rPr>
          <w:i/>
          <w:iCs/>
        </w:rPr>
        <w:t xml:space="preserve"> </w:t>
      </w:r>
      <w:proofErr w:type="spellStart"/>
      <w:r w:rsidR="002C21DC">
        <w:rPr>
          <w:i/>
          <w:iCs/>
        </w:rPr>
        <w:t>Scissum</w:t>
      </w:r>
      <w:proofErr w:type="spellEnd"/>
    </w:p>
    <w:p w:rsidR="00530EC8" w:rsidRDefault="00530EC8" w:rsidP="00530EC8"/>
    <w:p w:rsidR="00530EC8" w:rsidRDefault="00530EC8" w:rsidP="00530EC8">
      <w:r>
        <w:t xml:space="preserve">DATE: </w:t>
      </w:r>
      <w:r>
        <w:tab/>
      </w:r>
      <w:r w:rsidR="00B90EBB">
        <w:rPr>
          <w:i/>
        </w:rPr>
        <w:t>November</w:t>
      </w:r>
      <w:r w:rsidR="00E261E8">
        <w:rPr>
          <w:i/>
        </w:rPr>
        <w:t xml:space="preserve"> </w:t>
      </w:r>
      <w:r w:rsidR="00B90EBB">
        <w:rPr>
          <w:i/>
        </w:rPr>
        <w:t>2</w:t>
      </w:r>
      <w:r w:rsidR="000C17B4">
        <w:rPr>
          <w:i/>
        </w:rPr>
        <w:t>1</w:t>
      </w:r>
      <w:r>
        <w:rPr>
          <w:i/>
        </w:rPr>
        <w:t>, 201</w:t>
      </w:r>
      <w:r w:rsidR="002C21DC">
        <w:rPr>
          <w:i/>
        </w:rPr>
        <w:t>3</w:t>
      </w:r>
    </w:p>
    <w:p w:rsidR="00530EC8" w:rsidRDefault="00530EC8" w:rsidP="00530EC8"/>
    <w:p w:rsidR="00530EC8" w:rsidRDefault="00530EC8" w:rsidP="00530EC8">
      <w:pPr>
        <w:rPr>
          <w:sz w:val="20"/>
        </w:rPr>
      </w:pPr>
      <w:r>
        <w:t xml:space="preserve">SUBJECT: </w:t>
      </w:r>
      <w:r w:rsidR="00B90EBB">
        <w:rPr>
          <w:i/>
        </w:rPr>
        <w:t xml:space="preserve">Progress </w:t>
      </w:r>
      <w:r w:rsidR="00A461AA" w:rsidRPr="002C21DC">
        <w:rPr>
          <w:i/>
        </w:rPr>
        <w:t>Repor</w:t>
      </w:r>
      <w:r w:rsidR="00B90EBB">
        <w:rPr>
          <w:i/>
        </w:rPr>
        <w:t xml:space="preserve">t </w:t>
      </w:r>
      <w:r w:rsidR="000C17B4">
        <w:rPr>
          <w:i/>
        </w:rPr>
        <w:t>2</w:t>
      </w:r>
      <w:r w:rsidRPr="002C21DC">
        <w:rPr>
          <w:i/>
        </w:rPr>
        <w:t xml:space="preserve"> – </w:t>
      </w:r>
      <w:r w:rsidR="002C21DC" w:rsidRPr="002C21DC">
        <w:rPr>
          <w:i/>
        </w:rPr>
        <w:t>Team 2</w:t>
      </w:r>
      <w:r w:rsidRPr="002C21DC">
        <w:rPr>
          <w:i/>
        </w:rPr>
        <w:t xml:space="preserve">: </w:t>
      </w:r>
      <w:r w:rsidR="002C21DC" w:rsidRPr="002C21DC">
        <w:rPr>
          <w:i/>
        </w:rPr>
        <w:t>Collection$</w:t>
      </w:r>
    </w:p>
    <w:p w:rsidR="005702ED" w:rsidRDefault="005702ED" w:rsidP="00530EC8"/>
    <w:p w:rsidR="005702ED" w:rsidRDefault="005702ED">
      <w:pPr>
        <w:pStyle w:val="Header"/>
      </w:pPr>
      <w:r>
        <w:t>Summary</w:t>
      </w:r>
    </w:p>
    <w:p w:rsidR="005702ED" w:rsidRDefault="005702ED"/>
    <w:p w:rsidR="0048718E" w:rsidRPr="00C02327" w:rsidRDefault="0048718E" w:rsidP="0048718E">
      <w:pPr>
        <w:ind w:firstLine="360"/>
        <w:jc w:val="both"/>
      </w:pPr>
      <w:r w:rsidRPr="00C02327">
        <w:t>The Collection$ project is an Android-based application for collectors and hobbyists that want to create and maintain multiple collections. This application will have three main features: 1) construction/maintenance of personal collections, 2) object identification, and 3) collection based networking with other users.  The Collection$ application will be thoroughly planned and documented. Milestones and tasks are set as described by this report in order to facilitate designing and enhance productivity.</w:t>
      </w:r>
    </w:p>
    <w:p w:rsidR="00A356E4" w:rsidRPr="00A356E4" w:rsidRDefault="00A356E4" w:rsidP="00A356E4"/>
    <w:p w:rsidR="00525D2C" w:rsidRDefault="00525D2C" w:rsidP="00525D2C">
      <w:pPr>
        <w:pStyle w:val="Heading1"/>
      </w:pPr>
      <w:r>
        <w:t>Project Status</w:t>
      </w:r>
    </w:p>
    <w:p w:rsidR="00525D2C" w:rsidRPr="00A356E4" w:rsidRDefault="00525D2C" w:rsidP="00525D2C"/>
    <w:p w:rsidR="00C95EB8" w:rsidRDefault="00C95EB8" w:rsidP="001D1A76">
      <w:pPr>
        <w:ind w:firstLine="360"/>
        <w:jc w:val="both"/>
      </w:pPr>
      <w:r>
        <w:t>Tasks TA-21 through TA-24</w:t>
      </w:r>
      <w:r w:rsidR="00F85863">
        <w:t xml:space="preserve"> (Table 1)</w:t>
      </w:r>
      <w:r>
        <w:t xml:space="preserve">, which </w:t>
      </w:r>
      <w:proofErr w:type="gramStart"/>
      <w:r>
        <w:t>are</w:t>
      </w:r>
      <w:proofErr w:type="gramEnd"/>
      <w:r>
        <w:t xml:space="preserve"> targeted for completion by this second P4 update</w:t>
      </w:r>
      <w:r w:rsidR="00F85863">
        <w:t>,</w:t>
      </w:r>
      <w:r>
        <w:t xml:space="preserve"> are marked com</w:t>
      </w:r>
      <w:r w:rsidR="00F85863">
        <w:t>plete or ongoing as appropriate</w:t>
      </w:r>
      <w:r>
        <w:t>.  The ongoing tasks have been started, but will continue to be improved as defined by the description of the tasks.</w:t>
      </w:r>
    </w:p>
    <w:p w:rsidR="00C95EB8" w:rsidRDefault="00C95EB8" w:rsidP="001D1A76">
      <w:pPr>
        <w:ind w:firstLine="360"/>
        <w:jc w:val="both"/>
      </w:pPr>
    </w:p>
    <w:p w:rsidR="00C95EB8" w:rsidRDefault="000E2F4D" w:rsidP="000E2F4D">
      <w:pPr>
        <w:pStyle w:val="ListParagraph"/>
        <w:numPr>
          <w:ilvl w:val="0"/>
          <w:numId w:val="16"/>
        </w:numPr>
        <w:jc w:val="both"/>
      </w:pPr>
      <w:r>
        <w:t>Programming started to make android GUI match what was shown in the initial project presentation using Lucid Chart.</w:t>
      </w:r>
    </w:p>
    <w:p w:rsidR="00C00F63" w:rsidRDefault="00C00F63" w:rsidP="000E2F4D">
      <w:pPr>
        <w:pStyle w:val="ListParagraph"/>
        <w:numPr>
          <w:ilvl w:val="0"/>
          <w:numId w:val="16"/>
        </w:numPr>
        <w:jc w:val="both"/>
      </w:pPr>
      <w:r>
        <w:t>Java coding started for back end of GUI interface on android app.</w:t>
      </w:r>
    </w:p>
    <w:p w:rsidR="00C46EF4" w:rsidRDefault="00C00F63" w:rsidP="00C46EF4">
      <w:pPr>
        <w:pStyle w:val="ListParagraph"/>
        <w:numPr>
          <w:ilvl w:val="0"/>
          <w:numId w:val="16"/>
        </w:numPr>
        <w:jc w:val="both"/>
      </w:pPr>
      <w:r>
        <w:t>Initial test cases created for accessing database through login, creating a collection, and adding an item to a collection.</w:t>
      </w:r>
    </w:p>
    <w:p w:rsidR="00C95EB8" w:rsidRDefault="00C95EB8" w:rsidP="001D1A76">
      <w:pPr>
        <w:ind w:firstLine="360"/>
        <w:jc w:val="both"/>
      </w:pPr>
    </w:p>
    <w:p w:rsidR="00C95EB8" w:rsidRDefault="00C46EF4" w:rsidP="001D1A76">
      <w:pPr>
        <w:ind w:firstLine="360"/>
        <w:jc w:val="both"/>
      </w:pPr>
      <w:proofErr w:type="spellStart"/>
      <w:r>
        <w:t>Git</w:t>
      </w:r>
      <w:r w:rsidR="00F85863">
        <w:t>H</w:t>
      </w:r>
      <w:r>
        <w:t>ub</w:t>
      </w:r>
      <w:proofErr w:type="spellEnd"/>
      <w:r>
        <w:t xml:space="preserve"> has been established as the team r</w:t>
      </w:r>
      <w:r w:rsidR="00F85863">
        <w:t>epository, and is currently being used for updates and document sharing.  Progress will continue for the o</w:t>
      </w:r>
      <w:r>
        <w:t xml:space="preserve">ngoing tasks with an </w:t>
      </w:r>
      <w:r w:rsidR="00F85863">
        <w:t>emphasis on the new task assignments in order to ensure we stay on track to complete the project milestones.</w:t>
      </w:r>
    </w:p>
    <w:p w:rsidR="00C46EF4" w:rsidRDefault="00C46EF4" w:rsidP="001D1A76">
      <w:pPr>
        <w:ind w:firstLine="360"/>
        <w:jc w:val="both"/>
      </w:pPr>
    </w:p>
    <w:p w:rsidR="00C31C7E" w:rsidRDefault="00503221" w:rsidP="001D1A76">
      <w:pPr>
        <w:ind w:firstLine="360"/>
        <w:jc w:val="both"/>
      </w:pPr>
      <w:r>
        <w:t>Team 2 is currently up to date with Task list and Milestones for the Collection$ software project</w:t>
      </w:r>
      <w:r w:rsidR="0094506E">
        <w:t xml:space="preserve">.  The P3 assignment has been submitted and Tasks TA-17 through TA-20 (Table 1) </w:t>
      </w:r>
      <w:proofErr w:type="gramStart"/>
      <w:r w:rsidR="00C31C7E">
        <w:t>have</w:t>
      </w:r>
      <w:proofErr w:type="gramEnd"/>
      <w:r w:rsidR="00C31C7E">
        <w:t xml:space="preserve"> been </w:t>
      </w:r>
      <w:r w:rsidR="0094506E">
        <w:t>completed.</w:t>
      </w:r>
      <w:r w:rsidR="00C31C7E">
        <w:t xml:space="preserve">  These tasks included:</w:t>
      </w:r>
    </w:p>
    <w:p w:rsidR="00C31C7E" w:rsidRDefault="00C31C7E" w:rsidP="001D1A76">
      <w:pPr>
        <w:ind w:firstLine="360"/>
        <w:jc w:val="both"/>
      </w:pPr>
    </w:p>
    <w:p w:rsidR="00C31C7E" w:rsidRDefault="006C789F" w:rsidP="00C31C7E">
      <w:pPr>
        <w:pStyle w:val="ListParagraph"/>
        <w:numPr>
          <w:ilvl w:val="0"/>
          <w:numId w:val="15"/>
        </w:numPr>
        <w:jc w:val="both"/>
      </w:pPr>
      <w:r>
        <w:t>Updated documentation based on the P3 presentation feedback:</w:t>
      </w:r>
    </w:p>
    <w:p w:rsidR="006C789F" w:rsidRDefault="006C789F" w:rsidP="006C789F">
      <w:pPr>
        <w:pStyle w:val="ListParagraph"/>
        <w:numPr>
          <w:ilvl w:val="1"/>
          <w:numId w:val="15"/>
        </w:numPr>
        <w:jc w:val="both"/>
      </w:pPr>
      <w:r>
        <w:t xml:space="preserve">Program </w:t>
      </w:r>
      <w:r w:rsidRPr="006C789F">
        <w:t>Architecture</w:t>
      </w:r>
    </w:p>
    <w:p w:rsidR="006C789F" w:rsidRDefault="006C789F" w:rsidP="006C789F">
      <w:pPr>
        <w:pStyle w:val="ListParagraph"/>
        <w:numPr>
          <w:ilvl w:val="1"/>
          <w:numId w:val="15"/>
        </w:numPr>
        <w:jc w:val="both"/>
      </w:pPr>
      <w:r>
        <w:t>UML Diagrams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 xml:space="preserve">Updated Lucid Chart GUI and program flow </w:t>
      </w:r>
      <w:proofErr w:type="spellStart"/>
      <w:r>
        <w:t>mindmap</w:t>
      </w:r>
      <w:proofErr w:type="spellEnd"/>
      <w:r>
        <w:t xml:space="preserve"> based on the P3 presentation feedback: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>Installed and written small programs within the Android Development Toolkit (ADT).  Ensured these programs could be run from an Android-</w:t>
      </w:r>
      <w:proofErr w:type="gramStart"/>
      <w:r>
        <w:t>enabled  smartphone</w:t>
      </w:r>
      <w:proofErr w:type="gramEnd"/>
      <w:r>
        <w:t>.  This is training for future development with the ADT.</w:t>
      </w:r>
    </w:p>
    <w:p w:rsidR="002128F3" w:rsidRDefault="002128F3" w:rsidP="006C789F">
      <w:pPr>
        <w:pStyle w:val="ListParagraph"/>
        <w:numPr>
          <w:ilvl w:val="0"/>
          <w:numId w:val="15"/>
        </w:numPr>
        <w:jc w:val="both"/>
      </w:pPr>
      <w:r>
        <w:lastRenderedPageBreak/>
        <w:t>Developed lists of probable classes and methods needed.</w:t>
      </w:r>
    </w:p>
    <w:p w:rsidR="006C789F" w:rsidRDefault="006C789F" w:rsidP="006C789F">
      <w:pPr>
        <w:pStyle w:val="ListParagraph"/>
        <w:numPr>
          <w:ilvl w:val="0"/>
          <w:numId w:val="15"/>
        </w:numPr>
        <w:jc w:val="both"/>
      </w:pPr>
      <w:r>
        <w:t>Laid out tasks for the remainder of the project (P4).  Considered time involved in various sections of the program and assigned specific group members (Tasks - Table 1).</w:t>
      </w:r>
    </w:p>
    <w:p w:rsidR="006C789F" w:rsidRDefault="006C789F" w:rsidP="006C789F">
      <w:pPr>
        <w:pStyle w:val="ListParagraph"/>
        <w:ind w:left="1800"/>
        <w:jc w:val="both"/>
      </w:pPr>
    </w:p>
    <w:p w:rsidR="006C789F" w:rsidRDefault="00D8788A" w:rsidP="001D1A76">
      <w:pPr>
        <w:ind w:firstLine="360"/>
        <w:jc w:val="both"/>
      </w:pPr>
      <w:r>
        <w:t>Using the updated architecture and UML diagrams, Team 2 can now begin developing in earnest.</w:t>
      </w:r>
      <w:r w:rsidR="006C789F">
        <w:t xml:space="preserve">  Upcoming Tasks (Table 1) include creating a basic runnable GUI, creating pseudo code for classes and methods, and writing tests to assist with further development. </w:t>
      </w:r>
    </w:p>
    <w:p w:rsidR="007906B0" w:rsidRDefault="007906B0" w:rsidP="001D1A76">
      <w:pPr>
        <w:ind w:firstLine="360"/>
        <w:jc w:val="both"/>
      </w:pPr>
    </w:p>
    <w:p w:rsidR="006330FC" w:rsidRPr="007906B0" w:rsidRDefault="006330FC" w:rsidP="007906B0">
      <w:pPr>
        <w:pStyle w:val="Heading1"/>
        <w:rPr>
          <w:i w:val="0"/>
        </w:rPr>
      </w:pPr>
      <w:bookmarkStart w:id="0" w:name="_GoBack"/>
      <w:bookmarkEnd w:id="0"/>
      <w:r w:rsidRPr="007906B0">
        <w:rPr>
          <w:i w:val="0"/>
        </w:rPr>
        <w:t>Task Lists and Milestones</w:t>
      </w:r>
    </w:p>
    <w:p w:rsidR="006330FC" w:rsidRDefault="006330FC" w:rsidP="006330FC"/>
    <w:p w:rsidR="00695772" w:rsidRDefault="006330FC" w:rsidP="00CB77DF">
      <w:pPr>
        <w:ind w:firstLine="360"/>
      </w:pPr>
      <w:r>
        <w:tab/>
      </w:r>
      <w:r w:rsidR="008D47F0">
        <w:t>Each of the tasks in Table</w:t>
      </w:r>
      <w:r w:rsidR="00CB77DF">
        <w:t xml:space="preserve"> 1 </w:t>
      </w:r>
      <w:r w:rsidR="008D47F0">
        <w:t>was</w:t>
      </w:r>
      <w:r w:rsidR="00622E4E">
        <w:t xml:space="preserve"> updated to reflect</w:t>
      </w:r>
      <w:r w:rsidR="00CB77DF">
        <w:t xml:space="preserve"> current progress.</w:t>
      </w:r>
    </w:p>
    <w:p w:rsidR="00695772" w:rsidRDefault="00695772" w:rsidP="00CB77DF">
      <w:pPr>
        <w:ind w:firstLine="360"/>
      </w:pPr>
    </w:p>
    <w:p w:rsidR="006330FC" w:rsidRDefault="00D93D00" w:rsidP="00550BC9">
      <w:pPr>
        <w:ind w:firstLine="360"/>
        <w:jc w:val="center"/>
      </w:pPr>
      <w:r>
        <w:t>Table 1.</w:t>
      </w:r>
      <w:r>
        <w:tab/>
        <w:t>Task list and</w:t>
      </w:r>
      <w:r w:rsidR="006330FC">
        <w:t xml:space="preserve"> guideline</w:t>
      </w:r>
      <w:r w:rsidR="00622788">
        <w:t>s</w:t>
      </w:r>
      <w:r w:rsidR="006330FC">
        <w:t xml:space="preserve"> to complete project.</w:t>
      </w:r>
    </w:p>
    <w:tbl>
      <w:tblPr>
        <w:tblW w:w="8480" w:type="dxa"/>
        <w:jc w:val="center"/>
        <w:tblLook w:val="04A0" w:firstRow="1" w:lastRow="0" w:firstColumn="1" w:lastColumn="0" w:noHBand="0" w:noVBand="1"/>
      </w:tblPr>
      <w:tblGrid>
        <w:gridCol w:w="1176"/>
        <w:gridCol w:w="1660"/>
        <w:gridCol w:w="1280"/>
        <w:gridCol w:w="1120"/>
        <w:gridCol w:w="1660"/>
        <w:gridCol w:w="1584"/>
      </w:tblGrid>
      <w:tr w:rsidR="00E112EF" w:rsidRPr="0060759A" w:rsidTr="006C5728">
        <w:trPr>
          <w:trHeight w:val="55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112EF" w:rsidRPr="0060759A" w:rsidRDefault="00E112EF" w:rsidP="00BD59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Document Group Meetings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  <w:r w:rsidR="00E112EF" w:rsidRPr="0078143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Maintain Status Report for 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E112EF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E112EF" w:rsidP="002947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 </w:t>
            </w:r>
            <w:r w:rsidR="00294749"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F8377B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E112EF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TA-03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Submit P3 Development Plan and Status Report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10/15/2013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294749" w:rsidP="002C21D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78143C" w:rsidRDefault="0078143C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78143C" w:rsidRDefault="004E2DDE" w:rsidP="00BD59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6C5728">
        <w:trPr>
          <w:trHeight w:val="9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TA-04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78143C" w:rsidRDefault="00F8377B" w:rsidP="006075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8143C">
              <w:rPr>
                <w:rFonts w:ascii="Calibri" w:hAnsi="Calibri" w:cs="Calibri"/>
                <w:sz w:val="22"/>
                <w:szCs w:val="22"/>
              </w:rPr>
              <w:t>Revise Vision and Scope Document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E112EF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759A">
              <w:rPr>
                <w:rFonts w:ascii="Calibri" w:hAnsi="Calibri" w:cs="Calibri"/>
                <w:color w:val="000000"/>
                <w:sz w:val="22"/>
                <w:szCs w:val="22"/>
              </w:rPr>
              <w:t>TA-05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Default="00251B27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TA-06</w:t>
            </w:r>
          </w:p>
          <w:p w:rsidR="004E2DDE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4E2DDE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78143C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4E2DDE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TA-07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Architecture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Pr="0060759A" w:rsidRDefault="008140B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TA-08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F8377B" w:rsidRDefault="00F8377B" w:rsidP="0060759A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Revise SRS Document for release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D161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TA-09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Vision and 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94181" w:rsidP="005141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9418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TA-10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of Inception Deck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2025C1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025C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TA-11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E261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Development Plan for 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10/31/2013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294749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E112EF" w:rsidRPr="0060759A" w:rsidRDefault="00CA59F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E112EF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2EF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TA-12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F8377B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Android OS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2EF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EF" w:rsidRPr="0060759A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TA-13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MySQL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F8377B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Default="00251B27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TA-14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Amazon Turk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377B" w:rsidRPr="0060759A" w:rsidRDefault="00617256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7B" w:rsidRPr="0060759A" w:rsidRDefault="006C5728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617256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Default="00617256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TA-15</w:t>
            </w:r>
          </w:p>
          <w:p w:rsidR="00274B0D" w:rsidRPr="0060759A" w:rsidRDefault="00274B0D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617256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Research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TomCat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8C1122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7256" w:rsidRPr="0060759A" w:rsidRDefault="00FE1E01" w:rsidP="006075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Important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256" w:rsidRPr="0060759A" w:rsidRDefault="00FE1E01" w:rsidP="00BD59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6C5728" w:rsidRPr="0060759A" w:rsidTr="001228E4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TA-16</w:t>
            </w:r>
          </w:p>
          <w:p w:rsidR="00274B0D" w:rsidRPr="0060759A" w:rsidRDefault="00274B0D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 Draft Presentation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728" w:rsidRPr="0060759A" w:rsidRDefault="006C572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6C5728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TA-17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1228E4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UML Documentation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TA-18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Lucid Chart GUI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294749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TA-19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294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Install, explore the Android Development Toolkit (ADT)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1228E4" w:rsidRPr="0060759A" w:rsidTr="00532FF7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TA-20</w:t>
            </w:r>
          </w:p>
          <w:p w:rsidR="003B1F18" w:rsidRDefault="003B1F18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Basic Test GUI (format, etc)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0C17B4" w:rsidP="000C17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/ develop tests for code (android &amp; server side)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0526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Ongoing</w:t>
            </w:r>
          </w:p>
        </w:tc>
      </w:tr>
      <w:tr w:rsidR="003B1F18" w:rsidRPr="0060759A" w:rsidTr="00052662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Pseudo code for Classes and Methods Testing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0C17B4" w:rsidP="000526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Ongoing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044101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</w:t>
            </w:r>
            <w:r w:rsidR="001228E4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 up Tomcat and successfully test a database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Classes / Methods code to GUI Framework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Lee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Establish communication between server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/ android app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11/28/2013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Ron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Default="003B1F18" w:rsidP="00F1150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3B1F18" w:rsidRPr="0060759A" w:rsidTr="00F11505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TA-28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Program functionality (login, view pages, view static information from server)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12/01/2013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F18" w:rsidRPr="0060759A" w:rsidRDefault="003B1F18" w:rsidP="00F11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1228E4" w:rsidRPr="0060759A" w:rsidTr="002742EB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294749" w:rsidP="006C57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TA-2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Progress Report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8E4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8E4" w:rsidRDefault="001228E4" w:rsidP="00BE7D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8E4" w:rsidRDefault="001228E4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 Program Functionality (edit fields, add photos, add users, update database)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12/06/2013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E571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Advanced Functionality (links to web</w:t>
            </w:r>
            <w:r w:rsidR="00E5716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networking, research)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12/8/2013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 Drafts of all Documents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12/09/2013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Package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Lee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  <w:tr w:rsidR="00294749" w:rsidRPr="0060759A" w:rsidTr="00C01503">
        <w:trPr>
          <w:trHeight w:val="60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TA-</w:t>
            </w:r>
            <w:r w:rsidR="003B1F1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Prepare Final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749" w:rsidRDefault="003B1F18" w:rsidP="003B1F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 &amp; Jeremy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749" w:rsidRDefault="00294749" w:rsidP="00C015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Schedule</w:t>
            </w:r>
          </w:p>
        </w:tc>
      </w:tr>
    </w:tbl>
    <w:p w:rsidR="00CB77DF" w:rsidRDefault="00CB77DF" w:rsidP="00E112EF">
      <w:pPr>
        <w:ind w:firstLine="360"/>
      </w:pPr>
    </w:p>
    <w:p w:rsidR="00322E9A" w:rsidRDefault="00322E9A" w:rsidP="00E112EF">
      <w:pPr>
        <w:ind w:firstLine="360"/>
      </w:pPr>
    </w:p>
    <w:p w:rsidR="00712B51" w:rsidRDefault="00E261E8" w:rsidP="00712B51">
      <w:pPr>
        <w:ind w:left="990" w:hanging="990"/>
        <w:jc w:val="center"/>
      </w:pPr>
      <w:r>
        <w:t>Table 2.</w:t>
      </w:r>
      <w:r>
        <w:tab/>
        <w:t>Project Milestones</w:t>
      </w:r>
      <w:r w:rsidR="00712B51">
        <w:t>.</w:t>
      </w:r>
    </w:p>
    <w:tbl>
      <w:tblPr>
        <w:tblW w:w="9770" w:type="dxa"/>
        <w:jc w:val="center"/>
        <w:tblLook w:val="04A0" w:firstRow="1" w:lastRow="0" w:firstColumn="1" w:lastColumn="0" w:noHBand="0" w:noVBand="1"/>
      </w:tblPr>
      <w:tblGrid>
        <w:gridCol w:w="1176"/>
        <w:gridCol w:w="5150"/>
        <w:gridCol w:w="1280"/>
        <w:gridCol w:w="1040"/>
        <w:gridCol w:w="1124"/>
      </w:tblGrid>
      <w:tr w:rsidR="005141BF" w:rsidRPr="008C3E22" w:rsidTr="0039665C">
        <w:trPr>
          <w:trHeight w:val="61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1BF" w:rsidRPr="000A7EEB" w:rsidRDefault="005141BF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  <w:p w:rsidR="008C3E22" w:rsidRPr="000A7EEB" w:rsidRDefault="008C3E22" w:rsidP="008C3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5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8C3E22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Assigned to: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41BF" w:rsidRPr="000A7EEB" w:rsidRDefault="005141BF" w:rsidP="005141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E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</w:tr>
      <w:tr w:rsidR="00C06919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M1</w:t>
            </w:r>
          </w:p>
          <w:p w:rsidR="00C06919" w:rsidRPr="00C06919" w:rsidRDefault="00C06919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C06919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919" w:rsidRPr="00E955EE" w:rsidRDefault="00E955EE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Inception Deck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 xml:space="preserve"> presentation.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D005D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10/8</w:t>
            </w:r>
            <w:r w:rsidR="00C06919" w:rsidRPr="00E955EE">
              <w:rPr>
                <w:rFonts w:ascii="Calibri" w:hAnsi="Calibri" w:cs="Calibri"/>
                <w:sz w:val="22"/>
                <w:szCs w:val="22"/>
              </w:rPr>
              <w:t>/201</w:t>
            </w:r>
            <w:r w:rsidR="00A356E4" w:rsidRPr="00E955E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251B27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919" w:rsidRPr="00E955EE" w:rsidRDefault="00A356E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564D74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M2</w:t>
            </w:r>
          </w:p>
          <w:p w:rsidR="004E2DDE" w:rsidRPr="004E2DDE" w:rsidRDefault="004E2DDE" w:rsidP="00E112EF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4D74" w:rsidRDefault="00564D74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Development Plan and Status Report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0A7EEB" w:rsidRDefault="00564D74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10/15/2013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D74" w:rsidRPr="00E955EE" w:rsidRDefault="00564D74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39665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M3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0A7EEB" w:rsidRDefault="0039665C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P3 Progress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39665C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M4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Kuni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E955EE" w:rsidRDefault="0039665C" w:rsidP="005141B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M5</w:t>
            </w:r>
          </w:p>
          <w:p w:rsidR="00274B0D" w:rsidRPr="00C06919" w:rsidRDefault="00274B0D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39665C" w:rsidRPr="000A7EEB" w:rsidRDefault="0039665C" w:rsidP="00E112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665C" w:rsidRPr="00E955EE" w:rsidRDefault="0039665C" w:rsidP="00A356E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P3</w:t>
            </w:r>
            <w:r w:rsidRPr="00E955EE">
              <w:rPr>
                <w:rFonts w:ascii="Calibri" w:hAnsi="Calibri" w:cs="Calibri"/>
                <w:sz w:val="22"/>
                <w:szCs w:val="22"/>
              </w:rPr>
              <w:t xml:space="preserve"> Presentation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10/31</w:t>
            </w:r>
            <w:r w:rsidRPr="00E955EE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A356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55EE">
              <w:rPr>
                <w:rFonts w:ascii="Calibri" w:hAnsi="Calibri" w:cs="Calibri"/>
                <w:sz w:val="22"/>
                <w:szCs w:val="22"/>
              </w:rPr>
              <w:t> 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65C" w:rsidRPr="00E955EE" w:rsidRDefault="0039665C" w:rsidP="004F4A4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M6</w:t>
            </w:r>
          </w:p>
          <w:p w:rsidR="00E5716C" w:rsidRPr="00C06919" w:rsidRDefault="00E5716C" w:rsidP="00E5716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4E2DDE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(complete)</w:t>
            </w:r>
          </w:p>
          <w:p w:rsidR="00E5716C" w:rsidRDefault="00E5716C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M7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39665C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Default="00A01FF3" w:rsidP="00E112E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M8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665C" w:rsidRDefault="0039665C" w:rsidP="00C0691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Status Report 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D8588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12/03/2013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65C" w:rsidRPr="000A7EEB" w:rsidRDefault="00EF5952" w:rsidP="004F4A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</w:p>
        </w:tc>
      </w:tr>
      <w:tr w:rsidR="00A01FF3" w:rsidRPr="005141BF" w:rsidTr="0039665C">
        <w:trPr>
          <w:trHeight w:val="960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C06919" w:rsidRDefault="00A01FF3" w:rsidP="0025338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M9</w:t>
            </w:r>
          </w:p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FF3" w:rsidRPr="000A7EEB" w:rsidRDefault="00A01FF3" w:rsidP="002533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P4 Submission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12/12/2013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FF3" w:rsidRPr="000A7EEB" w:rsidRDefault="00A01FF3" w:rsidP="002533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Critical</w:t>
            </w:r>
          </w:p>
        </w:tc>
      </w:tr>
    </w:tbl>
    <w:p w:rsidR="005702ED" w:rsidRDefault="005702ED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A43D53" w:rsidRDefault="00A43D53" w:rsidP="00790F69">
      <w:pPr>
        <w:ind w:firstLine="360"/>
        <w:jc w:val="both"/>
      </w:pPr>
    </w:p>
    <w:p w:rsidR="001D1A76" w:rsidRDefault="001D1A76" w:rsidP="00790F69">
      <w:pPr>
        <w:ind w:firstLine="360"/>
        <w:jc w:val="both"/>
      </w:pPr>
    </w:p>
    <w:p w:rsidR="001D1A76" w:rsidRPr="00AD00CB" w:rsidRDefault="001D1A76" w:rsidP="001D1A76">
      <w:pPr>
        <w:pStyle w:val="Heading1"/>
        <w:rPr>
          <w:i w:val="0"/>
        </w:rPr>
      </w:pPr>
      <w:r w:rsidRPr="00AD00CB">
        <w:rPr>
          <w:i w:val="0"/>
        </w:rPr>
        <w:t>Risk Analysis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ind w:firstLine="360"/>
      </w:pPr>
      <w:r w:rsidRPr="00AD00CB">
        <w:t xml:space="preserve">Each of the risks associated with the project were re-evaluated.  Each of these items was re-arranged to reflect the risks that the group perceived to have higher consequences.  </w:t>
      </w:r>
    </w:p>
    <w:p w:rsidR="001D1A76" w:rsidRPr="00AD00CB" w:rsidRDefault="001D1A76" w:rsidP="001D1A76">
      <w:pPr>
        <w:ind w:firstLine="360"/>
      </w:pPr>
    </w:p>
    <w:p w:rsidR="001D1A76" w:rsidRPr="00AD00CB" w:rsidRDefault="001D1A76" w:rsidP="001D1A76">
      <w:pPr>
        <w:rPr>
          <w:color w:val="000000"/>
          <w:szCs w:val="24"/>
        </w:rPr>
      </w:pPr>
      <w:r w:rsidRPr="00AD00CB">
        <w:rPr>
          <w:b/>
          <w:color w:val="000000"/>
          <w:szCs w:val="24"/>
        </w:rPr>
        <w:t>Risk Analysis:</w:t>
      </w:r>
      <w:r w:rsidRPr="00AD00CB">
        <w:rPr>
          <w:color w:val="000000"/>
          <w:szCs w:val="24"/>
        </w:rPr>
        <w:br/>
      </w:r>
    </w:p>
    <w:p w:rsidR="001D1A76" w:rsidRPr="00AD00CB" w:rsidRDefault="001D1A76" w:rsidP="001D1A76">
      <w:pPr>
        <w:numPr>
          <w:ilvl w:val="0"/>
          <w:numId w:val="9"/>
        </w:numPr>
      </w:pPr>
      <w:r w:rsidRPr="00AD00CB">
        <w:rPr>
          <w:color w:val="000000"/>
          <w:szCs w:val="24"/>
        </w:rPr>
        <w:t>R01: The project is inadequately completed because minimal progress is made until the deadline is close.</w:t>
      </w:r>
      <w:r w:rsidRPr="00AD00CB">
        <w:t xml:space="preserve"> </w:t>
      </w:r>
    </w:p>
    <w:p w:rsidR="001D1A76" w:rsidRPr="00AD00CB" w:rsidRDefault="001D1A76" w:rsidP="001D1A76">
      <w:pPr>
        <w:numPr>
          <w:ilvl w:val="0"/>
          <w:numId w:val="10"/>
        </w:numPr>
      </w:pPr>
      <w:r w:rsidRPr="00AD00CB">
        <w:t>Fix01 – Create tasks with deadlines in order to pace the completion of the project’s key aspects.</w:t>
      </w:r>
    </w:p>
    <w:p w:rsidR="001D1A76" w:rsidRPr="00AD00CB" w:rsidRDefault="001D1A76" w:rsidP="001D1A76"/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 xml:space="preserve">R02: The scope of the project is too large to complete on time. 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Organize the project scope in several releases and attempt to complete a working release of the project before deadline. 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R03: Machine Identification fails to work.</w:t>
      </w:r>
    </w:p>
    <w:p w:rsidR="001D1A76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</w:t>
      </w:r>
      <w:r w:rsidR="001D1A76">
        <w:rPr>
          <w:color w:val="000000"/>
          <w:szCs w:val="24"/>
        </w:rPr>
        <w:t xml:space="preserve">Establish Amazon Turk as the primary method </w:t>
      </w:r>
    </w:p>
    <w:p w:rsidR="004501FA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Fix02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R04: Collectors don’t find it effective.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lastRenderedPageBreak/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Use tools such as Amazon Turk to increase effectiveness. Respond to customer feedback between software revision releases.</w:t>
      </w:r>
    </w:p>
    <w:p w:rsidR="001D1A76" w:rsidRPr="00AD00CB" w:rsidRDefault="001D1A76" w:rsidP="001D1A76">
      <w:pPr>
        <w:ind w:left="216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R05: Inability to drive out bugs.</w:t>
      </w:r>
    </w:p>
    <w:p w:rsidR="001D1A76" w:rsidRPr="00AD00CB" w:rsidRDefault="004501FA" w:rsidP="001D1A76">
      <w:pPr>
        <w:numPr>
          <w:ilvl w:val="0"/>
          <w:numId w:val="10"/>
        </w:numPr>
        <w:rPr>
          <w:color w:val="000000"/>
          <w:szCs w:val="24"/>
        </w:rPr>
      </w:pPr>
      <w:r>
        <w:rPr>
          <w:color w:val="000000"/>
          <w:szCs w:val="24"/>
        </w:rPr>
        <w:t>Fix01</w:t>
      </w:r>
      <w:r w:rsidR="001D1A76" w:rsidRPr="00AD00CB">
        <w:rPr>
          <w:color w:val="000000"/>
          <w:szCs w:val="24"/>
        </w:rPr>
        <w:t xml:space="preserve"> – Perform early product testing by developers and solicit outside testing from focus study group. 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1D1A76" w:rsidRPr="00AD00CB" w:rsidRDefault="001D1A76" w:rsidP="001D1A7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R06: Properly identify 2D and 3D objects.</w:t>
      </w:r>
    </w:p>
    <w:p w:rsidR="001D1A76" w:rsidRPr="00AD00CB" w:rsidRDefault="001D1A76" w:rsidP="001D1A76">
      <w:pPr>
        <w:numPr>
          <w:ilvl w:val="0"/>
          <w:numId w:val="10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Fix0</w:t>
      </w:r>
      <w:r w:rsidR="004501FA">
        <w:rPr>
          <w:color w:val="000000"/>
          <w:szCs w:val="24"/>
        </w:rPr>
        <w:t>1</w:t>
      </w:r>
      <w:r w:rsidRPr="00AD00CB">
        <w:rPr>
          <w:color w:val="000000"/>
          <w:szCs w:val="24"/>
        </w:rPr>
        <w:t xml:space="preserve"> – </w:t>
      </w:r>
      <w:r>
        <w:rPr>
          <w:color w:val="000000"/>
          <w:szCs w:val="24"/>
        </w:rPr>
        <w:t>Allow feedback from collectors to verify errors in identification</w:t>
      </w:r>
    </w:p>
    <w:p w:rsidR="001D1A76" w:rsidRPr="00AD00CB" w:rsidRDefault="001D1A76" w:rsidP="001D1A76">
      <w:pPr>
        <w:ind w:left="1080"/>
        <w:rPr>
          <w:color w:val="000000"/>
          <w:szCs w:val="24"/>
        </w:rPr>
      </w:pPr>
    </w:p>
    <w:p w:rsidR="00EA2D0E" w:rsidRPr="002D7166" w:rsidRDefault="001D1A76" w:rsidP="002D7166">
      <w:pPr>
        <w:numPr>
          <w:ilvl w:val="0"/>
          <w:numId w:val="9"/>
        </w:numPr>
        <w:rPr>
          <w:color w:val="000000"/>
          <w:szCs w:val="24"/>
        </w:rPr>
      </w:pPr>
      <w:r w:rsidRPr="00AD00CB">
        <w:rPr>
          <w:color w:val="000000"/>
          <w:szCs w:val="24"/>
        </w:rPr>
        <w:t>R07: New platform for developers (Android).</w:t>
      </w:r>
    </w:p>
    <w:p w:rsidR="00EA2D0E" w:rsidRDefault="004501FA" w:rsidP="00EA2D0E">
      <w:pPr>
        <w:pStyle w:val="ListParagraph"/>
        <w:numPr>
          <w:ilvl w:val="0"/>
          <w:numId w:val="10"/>
        </w:numPr>
        <w:jc w:val="both"/>
      </w:pPr>
      <w:r>
        <w:rPr>
          <w:color w:val="000000"/>
          <w:szCs w:val="24"/>
        </w:rPr>
        <w:t>Fix01</w:t>
      </w:r>
      <w:r w:rsidR="00EA2D0E" w:rsidRPr="00EA2D0E">
        <w:rPr>
          <w:color w:val="000000"/>
          <w:szCs w:val="24"/>
        </w:rPr>
        <w:t xml:space="preserve"> – All team members begin experimenting with software development early.</w:t>
      </w:r>
    </w:p>
    <w:sectPr w:rsidR="00EA2D0E" w:rsidSect="00846B30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 w:equalWidth="0">
        <w:col w:w="9000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65C" w:rsidRDefault="003F165C">
      <w:r>
        <w:separator/>
      </w:r>
    </w:p>
  </w:endnote>
  <w:endnote w:type="continuationSeparator" w:id="0">
    <w:p w:rsidR="003F165C" w:rsidRDefault="003F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A4" w:rsidRDefault="00F25AA4">
    <w:pPr>
      <w:tabs>
        <w:tab w:val="left" w:pos="1800"/>
      </w:tabs>
      <w:ind w:left="1800" w:hanging="1800"/>
      <w:jc w:val="center"/>
      <w:rPr>
        <w:bCs/>
        <w:sz w:val="20"/>
      </w:rPr>
    </w:pPr>
    <w:r>
      <w:rPr>
        <w:bCs/>
        <w:sz w:val="20"/>
      </w:rPr>
      <w:t>Department of Electrical and Computer Engineering</w:t>
    </w:r>
  </w:p>
  <w:p w:rsidR="00F25AA4" w:rsidRDefault="00F25AA4">
    <w:pPr>
      <w:pStyle w:val="Footer"/>
      <w:jc w:val="center"/>
    </w:pPr>
    <w:r>
      <w:rPr>
        <w:bCs/>
        <w:sz w:val="20"/>
      </w:rPr>
      <w:t>The University of Alabama at Birmingham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65C" w:rsidRDefault="003F165C">
      <w:r>
        <w:separator/>
      </w:r>
    </w:p>
  </w:footnote>
  <w:footnote w:type="continuationSeparator" w:id="0">
    <w:p w:rsidR="003F165C" w:rsidRDefault="003F1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A4" w:rsidRDefault="00F25A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D57"/>
    <w:multiLevelType w:val="hybridMultilevel"/>
    <w:tmpl w:val="808E5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752EA"/>
    <w:multiLevelType w:val="hybridMultilevel"/>
    <w:tmpl w:val="656EA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A6ADF"/>
    <w:multiLevelType w:val="hybridMultilevel"/>
    <w:tmpl w:val="5628B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7D02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A138CD"/>
    <w:multiLevelType w:val="hybridMultilevel"/>
    <w:tmpl w:val="90743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977A5E"/>
    <w:multiLevelType w:val="hybridMultilevel"/>
    <w:tmpl w:val="B8D0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65EDD"/>
    <w:multiLevelType w:val="hybridMultilevel"/>
    <w:tmpl w:val="CADA9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D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E7A12DF"/>
    <w:multiLevelType w:val="hybridMultilevel"/>
    <w:tmpl w:val="96D03C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B209F6"/>
    <w:multiLevelType w:val="hybridMultilevel"/>
    <w:tmpl w:val="8872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515B3"/>
    <w:multiLevelType w:val="hybridMultilevel"/>
    <w:tmpl w:val="4634C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A104CD"/>
    <w:multiLevelType w:val="hybridMultilevel"/>
    <w:tmpl w:val="1CC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24CDC"/>
    <w:multiLevelType w:val="hybridMultilevel"/>
    <w:tmpl w:val="A9525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685EAC"/>
    <w:multiLevelType w:val="hybridMultilevel"/>
    <w:tmpl w:val="4810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B24C81"/>
    <w:multiLevelType w:val="hybridMultilevel"/>
    <w:tmpl w:val="4E50B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B7D2C"/>
    <w:multiLevelType w:val="hybridMultilevel"/>
    <w:tmpl w:val="ADCC0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3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023"/>
    <w:rsid w:val="0001189B"/>
    <w:rsid w:val="0002482D"/>
    <w:rsid w:val="00044101"/>
    <w:rsid w:val="000505EB"/>
    <w:rsid w:val="00077613"/>
    <w:rsid w:val="000A6A0E"/>
    <w:rsid w:val="000A7EEB"/>
    <w:rsid w:val="000C17B4"/>
    <w:rsid w:val="000C3842"/>
    <w:rsid w:val="000E2F4D"/>
    <w:rsid w:val="001103A1"/>
    <w:rsid w:val="001228E4"/>
    <w:rsid w:val="00167C27"/>
    <w:rsid w:val="001A4230"/>
    <w:rsid w:val="001C531D"/>
    <w:rsid w:val="001D1A76"/>
    <w:rsid w:val="002025C1"/>
    <w:rsid w:val="002128F3"/>
    <w:rsid w:val="00215DB5"/>
    <w:rsid w:val="00251B27"/>
    <w:rsid w:val="0027281B"/>
    <w:rsid w:val="00274B0D"/>
    <w:rsid w:val="00294749"/>
    <w:rsid w:val="002A7023"/>
    <w:rsid w:val="002C21DC"/>
    <w:rsid w:val="002D1F4A"/>
    <w:rsid w:val="002D7166"/>
    <w:rsid w:val="002E1D57"/>
    <w:rsid w:val="00301E1B"/>
    <w:rsid w:val="003208BC"/>
    <w:rsid w:val="00322E9A"/>
    <w:rsid w:val="00337FDC"/>
    <w:rsid w:val="003519F0"/>
    <w:rsid w:val="0036675C"/>
    <w:rsid w:val="00371CD3"/>
    <w:rsid w:val="00382DF1"/>
    <w:rsid w:val="0038795E"/>
    <w:rsid w:val="0039665C"/>
    <w:rsid w:val="003B0A13"/>
    <w:rsid w:val="003B1F18"/>
    <w:rsid w:val="003B3597"/>
    <w:rsid w:val="003F165C"/>
    <w:rsid w:val="00400615"/>
    <w:rsid w:val="00420483"/>
    <w:rsid w:val="004501FA"/>
    <w:rsid w:val="00473EA6"/>
    <w:rsid w:val="0048718E"/>
    <w:rsid w:val="00491185"/>
    <w:rsid w:val="004B6A85"/>
    <w:rsid w:val="004E2DDE"/>
    <w:rsid w:val="004F4A46"/>
    <w:rsid w:val="004F7176"/>
    <w:rsid w:val="00503221"/>
    <w:rsid w:val="005141BF"/>
    <w:rsid w:val="00525D2C"/>
    <w:rsid w:val="00530EC8"/>
    <w:rsid w:val="00531EF3"/>
    <w:rsid w:val="00550BC9"/>
    <w:rsid w:val="00555B2D"/>
    <w:rsid w:val="00562713"/>
    <w:rsid w:val="00564D74"/>
    <w:rsid w:val="005702ED"/>
    <w:rsid w:val="00585FA1"/>
    <w:rsid w:val="005A4E46"/>
    <w:rsid w:val="005B0E57"/>
    <w:rsid w:val="005E66A5"/>
    <w:rsid w:val="006052EA"/>
    <w:rsid w:val="0060759A"/>
    <w:rsid w:val="00610AC6"/>
    <w:rsid w:val="0061150A"/>
    <w:rsid w:val="00617256"/>
    <w:rsid w:val="00617582"/>
    <w:rsid w:val="00620F48"/>
    <w:rsid w:val="00622788"/>
    <w:rsid w:val="00622E4E"/>
    <w:rsid w:val="006330FC"/>
    <w:rsid w:val="00651F55"/>
    <w:rsid w:val="00691FC7"/>
    <w:rsid w:val="00694181"/>
    <w:rsid w:val="00695772"/>
    <w:rsid w:val="006C5728"/>
    <w:rsid w:val="006C789F"/>
    <w:rsid w:val="006D1612"/>
    <w:rsid w:val="006F7A31"/>
    <w:rsid w:val="00712B51"/>
    <w:rsid w:val="00727FF8"/>
    <w:rsid w:val="007312B3"/>
    <w:rsid w:val="00737EC6"/>
    <w:rsid w:val="00740F38"/>
    <w:rsid w:val="00771DF7"/>
    <w:rsid w:val="0078143C"/>
    <w:rsid w:val="007906B0"/>
    <w:rsid w:val="00790F69"/>
    <w:rsid w:val="007D07F1"/>
    <w:rsid w:val="007F235D"/>
    <w:rsid w:val="008140B6"/>
    <w:rsid w:val="00821954"/>
    <w:rsid w:val="00831EEB"/>
    <w:rsid w:val="008360C8"/>
    <w:rsid w:val="00836F06"/>
    <w:rsid w:val="008374D0"/>
    <w:rsid w:val="00846B30"/>
    <w:rsid w:val="008510D8"/>
    <w:rsid w:val="008C1122"/>
    <w:rsid w:val="008C2D7B"/>
    <w:rsid w:val="008C3E22"/>
    <w:rsid w:val="008D47F0"/>
    <w:rsid w:val="00914FBD"/>
    <w:rsid w:val="0092048E"/>
    <w:rsid w:val="0094506E"/>
    <w:rsid w:val="0095040F"/>
    <w:rsid w:val="00960F41"/>
    <w:rsid w:val="00963695"/>
    <w:rsid w:val="00971BFD"/>
    <w:rsid w:val="00994A12"/>
    <w:rsid w:val="00A01FF3"/>
    <w:rsid w:val="00A23FDA"/>
    <w:rsid w:val="00A356E4"/>
    <w:rsid w:val="00A41D33"/>
    <w:rsid w:val="00A43D53"/>
    <w:rsid w:val="00A461AA"/>
    <w:rsid w:val="00A9301E"/>
    <w:rsid w:val="00AA6FF1"/>
    <w:rsid w:val="00AD005D"/>
    <w:rsid w:val="00AD3CD3"/>
    <w:rsid w:val="00AE0650"/>
    <w:rsid w:val="00B00429"/>
    <w:rsid w:val="00B11920"/>
    <w:rsid w:val="00B66FF5"/>
    <w:rsid w:val="00B90EBB"/>
    <w:rsid w:val="00BA02E2"/>
    <w:rsid w:val="00BB1E2C"/>
    <w:rsid w:val="00BD59CF"/>
    <w:rsid w:val="00BE4D4C"/>
    <w:rsid w:val="00C00F63"/>
    <w:rsid w:val="00C06919"/>
    <w:rsid w:val="00C31C7E"/>
    <w:rsid w:val="00C42A47"/>
    <w:rsid w:val="00C46EF4"/>
    <w:rsid w:val="00C95EB8"/>
    <w:rsid w:val="00CA59F8"/>
    <w:rsid w:val="00CB032E"/>
    <w:rsid w:val="00CB77DF"/>
    <w:rsid w:val="00CC40FC"/>
    <w:rsid w:val="00CE0868"/>
    <w:rsid w:val="00CF1E4D"/>
    <w:rsid w:val="00D4013C"/>
    <w:rsid w:val="00D51B2B"/>
    <w:rsid w:val="00D67151"/>
    <w:rsid w:val="00D8588B"/>
    <w:rsid w:val="00D8788A"/>
    <w:rsid w:val="00D93D00"/>
    <w:rsid w:val="00DA7E23"/>
    <w:rsid w:val="00DC14FA"/>
    <w:rsid w:val="00DC21D4"/>
    <w:rsid w:val="00DF03D0"/>
    <w:rsid w:val="00E112EF"/>
    <w:rsid w:val="00E1229B"/>
    <w:rsid w:val="00E12873"/>
    <w:rsid w:val="00E242E7"/>
    <w:rsid w:val="00E261E8"/>
    <w:rsid w:val="00E32EB5"/>
    <w:rsid w:val="00E5716C"/>
    <w:rsid w:val="00E955EE"/>
    <w:rsid w:val="00EA2D0E"/>
    <w:rsid w:val="00EB493C"/>
    <w:rsid w:val="00EF1975"/>
    <w:rsid w:val="00EF1EC1"/>
    <w:rsid w:val="00EF5952"/>
    <w:rsid w:val="00F111E5"/>
    <w:rsid w:val="00F25AA4"/>
    <w:rsid w:val="00F518B3"/>
    <w:rsid w:val="00F53210"/>
    <w:rsid w:val="00F62B71"/>
    <w:rsid w:val="00F81777"/>
    <w:rsid w:val="00F8377B"/>
    <w:rsid w:val="00F85863"/>
    <w:rsid w:val="00F87105"/>
    <w:rsid w:val="00FD0C73"/>
    <w:rsid w:val="00FD1431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46B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46B30"/>
    <w:pPr>
      <w:keepNext/>
      <w:outlineLvl w:val="0"/>
    </w:pPr>
    <w:rPr>
      <w:b/>
      <w:bCs/>
      <w:i/>
      <w:iCs/>
      <w:kern w:val="32"/>
      <w:szCs w:val="32"/>
    </w:rPr>
  </w:style>
  <w:style w:type="paragraph" w:styleId="Heading4">
    <w:name w:val="heading 4"/>
    <w:basedOn w:val="Normal"/>
    <w:next w:val="Normal"/>
    <w:qFormat/>
    <w:rsid w:val="00846B30"/>
    <w:pPr>
      <w:keepNext/>
      <w:spacing w:line="480" w:lineRule="auto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Normal"/>
    <w:rsid w:val="00846B30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Normal"/>
    <w:next w:val="Print-FromToSubjectDate"/>
    <w:rsid w:val="00846B30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Normal"/>
    <w:next w:val="ReplyForwardToFromDate"/>
    <w:rsid w:val="00846B30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Normal"/>
    <w:rsid w:val="00846B30"/>
    <w:pPr>
      <w:pBdr>
        <w:left w:val="single" w:sz="18" w:space="1" w:color="auto"/>
      </w:pBdr>
    </w:pPr>
  </w:style>
  <w:style w:type="paragraph" w:styleId="Header">
    <w:name w:val="header"/>
    <w:basedOn w:val="Normal"/>
    <w:semiHidden/>
    <w:rsid w:val="00846B30"/>
    <w:pPr>
      <w:tabs>
        <w:tab w:val="center" w:pos="4320"/>
        <w:tab w:val="right" w:pos="8640"/>
      </w:tabs>
      <w:jc w:val="center"/>
    </w:pPr>
    <w:rPr>
      <w:b/>
      <w:bCs/>
      <w:caps/>
    </w:rPr>
  </w:style>
  <w:style w:type="paragraph" w:styleId="Footer">
    <w:name w:val="footer"/>
    <w:basedOn w:val="Normal"/>
    <w:semiHidden/>
    <w:rsid w:val="00846B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46B30"/>
  </w:style>
  <w:style w:type="character" w:styleId="Hyperlink">
    <w:name w:val="Hyperlink"/>
    <w:semiHidden/>
    <w:rsid w:val="00846B30"/>
    <w:rPr>
      <w:color w:val="0000FF"/>
      <w:u w:val="single"/>
    </w:rPr>
  </w:style>
  <w:style w:type="character" w:styleId="FollowedHyperlink">
    <w:name w:val="FollowedHyperlink"/>
    <w:semiHidden/>
    <w:rsid w:val="00846B3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525D2C"/>
    <w:rPr>
      <w:b/>
      <w:bCs/>
      <w:i/>
      <w:iCs/>
      <w:kern w:val="32"/>
      <w:sz w:val="24"/>
      <w:szCs w:val="32"/>
    </w:rPr>
  </w:style>
  <w:style w:type="paragraph" w:styleId="ListParagraph">
    <w:name w:val="List Paragraph"/>
    <w:basedOn w:val="Normal"/>
    <w:uiPriority w:val="72"/>
    <w:qFormat/>
    <w:rsid w:val="0042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AF44-2971-4704-A771-4EC1DFB7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EMAIL.DOT</Template>
  <TotalTime>220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Template</vt:lpstr>
    </vt:vector>
  </TitlesOfParts>
  <Company>The University of Alabama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Stephen T. McClain</dc:creator>
  <cp:lastModifiedBy>Ronald Fairley</cp:lastModifiedBy>
  <cp:revision>20</cp:revision>
  <cp:lastPrinted>2013-11-12T22:04:00Z</cp:lastPrinted>
  <dcterms:created xsi:type="dcterms:W3CDTF">2013-11-12T18:24:00Z</dcterms:created>
  <dcterms:modified xsi:type="dcterms:W3CDTF">2013-11-22T01:30:00Z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1247416781</vt:i4>
  </property>
  <property fmtid="{D5CDD505-2E9C-101B-9397-08002B2CF9AE}" pid="3" name="_EmailSubject">
    <vt:lpwstr>Lab Report Documents</vt:lpwstr>
  </property>
  <property fmtid="{D5CDD505-2E9C-101B-9397-08002B2CF9AE}" pid="4" name="_AuthorEmail">
    <vt:lpwstr>amcclain@uab.edu</vt:lpwstr>
  </property>
  <property fmtid="{D5CDD505-2E9C-101B-9397-08002B2CF9AE}" pid="5" name="_AuthorEmailDisplayName">
    <vt:lpwstr>Anne S McClain</vt:lpwstr>
  </property>
  <property fmtid="{D5CDD505-2E9C-101B-9397-08002B2CF9AE}" pid="6" name="_ReviewingToolsShownOnce">
    <vt:lpwstr/>
  </property>
</Properties>
</file>