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0EC8" w:rsidRDefault="00530EC8" w:rsidP="00530EC8">
      <w:pPr>
        <w:rPr>
          <w:i/>
        </w:rPr>
      </w:pPr>
      <w:r>
        <w:t xml:space="preserve">TO:  </w:t>
      </w:r>
      <w:r>
        <w:tab/>
      </w:r>
      <w:r>
        <w:tab/>
      </w:r>
      <w:r>
        <w:rPr>
          <w:i/>
        </w:rPr>
        <w:t>David G. Green, EE-</w:t>
      </w:r>
      <w:r w:rsidR="002C21DC">
        <w:rPr>
          <w:i/>
        </w:rPr>
        <w:t>4</w:t>
      </w:r>
      <w:r>
        <w:rPr>
          <w:i/>
        </w:rPr>
        <w:t>33 Professor</w:t>
      </w:r>
    </w:p>
    <w:p w:rsidR="00530EC8" w:rsidRDefault="00530EC8" w:rsidP="00530EC8"/>
    <w:p w:rsidR="00530EC8" w:rsidRDefault="00530EC8" w:rsidP="00530EC8">
      <w:pPr>
        <w:rPr>
          <w:i/>
        </w:rPr>
      </w:pPr>
      <w:r>
        <w:t xml:space="preserve">FROM: </w:t>
      </w:r>
      <w:r>
        <w:tab/>
      </w:r>
      <w:r w:rsidR="002C21DC">
        <w:t>Team 2</w:t>
      </w:r>
      <w:r w:rsidR="00E12873">
        <w:t xml:space="preserve">: </w:t>
      </w:r>
      <w:r w:rsidR="002C21DC">
        <w:rPr>
          <w:i/>
          <w:iCs/>
        </w:rPr>
        <w:t>Jeremy Box</w:t>
      </w:r>
      <w:r w:rsidR="00550BC9">
        <w:rPr>
          <w:i/>
          <w:iCs/>
        </w:rPr>
        <w:t xml:space="preserve">, </w:t>
      </w:r>
      <w:r w:rsidR="002C21DC">
        <w:rPr>
          <w:i/>
          <w:iCs/>
        </w:rPr>
        <w:t>Ronald Fairley</w:t>
      </w:r>
      <w:r w:rsidR="00E12873">
        <w:rPr>
          <w:i/>
          <w:iCs/>
        </w:rPr>
        <w:t xml:space="preserve">, Lee </w:t>
      </w:r>
      <w:proofErr w:type="spellStart"/>
      <w:r w:rsidR="00E12873">
        <w:rPr>
          <w:i/>
          <w:iCs/>
        </w:rPr>
        <w:t>Adlaf</w:t>
      </w:r>
      <w:proofErr w:type="spellEnd"/>
      <w:r w:rsidR="00E12873">
        <w:rPr>
          <w:i/>
          <w:iCs/>
        </w:rPr>
        <w:t xml:space="preserve">, </w:t>
      </w:r>
      <w:proofErr w:type="spellStart"/>
      <w:proofErr w:type="gramStart"/>
      <w:r w:rsidR="002C21DC">
        <w:rPr>
          <w:i/>
          <w:iCs/>
        </w:rPr>
        <w:t>Kuni</w:t>
      </w:r>
      <w:proofErr w:type="spellEnd"/>
      <w:proofErr w:type="gramEnd"/>
      <w:r w:rsidR="002C21DC">
        <w:rPr>
          <w:i/>
          <w:iCs/>
        </w:rPr>
        <w:t xml:space="preserve"> </w:t>
      </w:r>
      <w:proofErr w:type="spellStart"/>
      <w:r w:rsidR="002C21DC">
        <w:rPr>
          <w:i/>
          <w:iCs/>
        </w:rPr>
        <w:t>Scissum</w:t>
      </w:r>
      <w:proofErr w:type="spellEnd"/>
    </w:p>
    <w:p w:rsidR="00530EC8" w:rsidRDefault="00530EC8" w:rsidP="00530EC8"/>
    <w:p w:rsidR="00530EC8" w:rsidRDefault="00530EC8" w:rsidP="00530EC8">
      <w:r>
        <w:t xml:space="preserve">DATE: </w:t>
      </w:r>
      <w:r>
        <w:tab/>
      </w:r>
      <w:r w:rsidR="00F12658">
        <w:t>December</w:t>
      </w:r>
      <w:r w:rsidR="00E261E8">
        <w:rPr>
          <w:i/>
        </w:rPr>
        <w:t xml:space="preserve"> </w:t>
      </w:r>
      <w:r w:rsidR="00F12658">
        <w:rPr>
          <w:i/>
        </w:rPr>
        <w:t>3</w:t>
      </w:r>
      <w:r>
        <w:rPr>
          <w:i/>
        </w:rPr>
        <w:t>, 201</w:t>
      </w:r>
      <w:r w:rsidR="002C21DC">
        <w:rPr>
          <w:i/>
        </w:rPr>
        <w:t>3</w:t>
      </w:r>
    </w:p>
    <w:p w:rsidR="00530EC8" w:rsidRDefault="00530EC8" w:rsidP="00530EC8"/>
    <w:p w:rsidR="00530EC8" w:rsidRDefault="00530EC8" w:rsidP="00530EC8">
      <w:pPr>
        <w:rPr>
          <w:sz w:val="20"/>
        </w:rPr>
      </w:pPr>
      <w:r>
        <w:t xml:space="preserve">SUBJECT: </w:t>
      </w:r>
      <w:r w:rsidR="00B90EBB">
        <w:rPr>
          <w:i/>
        </w:rPr>
        <w:t xml:space="preserve">Progress </w:t>
      </w:r>
      <w:r w:rsidR="00A461AA" w:rsidRPr="002C21DC">
        <w:rPr>
          <w:i/>
        </w:rPr>
        <w:t>Repor</w:t>
      </w:r>
      <w:r w:rsidR="00B90EBB">
        <w:rPr>
          <w:i/>
        </w:rPr>
        <w:t xml:space="preserve">t </w:t>
      </w:r>
      <w:r w:rsidR="00F12658">
        <w:rPr>
          <w:i/>
        </w:rPr>
        <w:t>3</w:t>
      </w:r>
      <w:bookmarkStart w:id="0" w:name="_GoBack"/>
      <w:bookmarkEnd w:id="0"/>
      <w:r w:rsidRPr="002C21DC">
        <w:rPr>
          <w:i/>
        </w:rPr>
        <w:t xml:space="preserve"> – </w:t>
      </w:r>
      <w:r w:rsidR="002C21DC" w:rsidRPr="002C21DC">
        <w:rPr>
          <w:i/>
        </w:rPr>
        <w:t>Team 2</w:t>
      </w:r>
      <w:r w:rsidRPr="002C21DC">
        <w:rPr>
          <w:i/>
        </w:rPr>
        <w:t xml:space="preserve">: </w:t>
      </w:r>
      <w:r w:rsidR="002C21DC" w:rsidRPr="002C21DC">
        <w:rPr>
          <w:i/>
        </w:rPr>
        <w:t>Collection$</w:t>
      </w:r>
    </w:p>
    <w:p w:rsidR="005702ED" w:rsidRDefault="005702ED" w:rsidP="00530EC8"/>
    <w:p w:rsidR="005702ED" w:rsidRDefault="005702ED">
      <w:pPr>
        <w:pStyle w:val="Header"/>
      </w:pPr>
      <w:r>
        <w:t>Summary</w:t>
      </w:r>
    </w:p>
    <w:p w:rsidR="005702ED" w:rsidRDefault="005702ED"/>
    <w:p w:rsidR="0048718E" w:rsidRPr="00C02327" w:rsidRDefault="0048718E" w:rsidP="0048718E">
      <w:pPr>
        <w:ind w:firstLine="360"/>
        <w:jc w:val="both"/>
      </w:pPr>
      <w:r w:rsidRPr="00C02327">
        <w:t>The Collection$ project is an Android-based application for collectors and hobbyists that want to create and maintain multiple collections. This application will have three main features: 1) construction/maintenance of personal collections, 2) object identification, and 3) collection based networking with other users.  The Collection$ application will be thoroughly planned and documented. Milestones and tasks are set as described by this report in order to facilitate designing and enhance productivity.</w:t>
      </w:r>
    </w:p>
    <w:p w:rsidR="00A356E4" w:rsidRPr="00A356E4" w:rsidRDefault="00A356E4" w:rsidP="00A356E4"/>
    <w:p w:rsidR="00525D2C" w:rsidRDefault="00525D2C" w:rsidP="00525D2C">
      <w:pPr>
        <w:pStyle w:val="Heading1"/>
      </w:pPr>
      <w:r>
        <w:t>Project Status</w:t>
      </w:r>
    </w:p>
    <w:p w:rsidR="00525D2C" w:rsidRPr="00A356E4" w:rsidRDefault="00525D2C" w:rsidP="00525D2C"/>
    <w:p w:rsidR="00C95EB8" w:rsidRPr="00E84E3A" w:rsidRDefault="00C95EB8" w:rsidP="001D1A76">
      <w:pPr>
        <w:ind w:firstLine="360"/>
        <w:jc w:val="both"/>
      </w:pPr>
      <w:r w:rsidRPr="00E84E3A">
        <w:t>Tasks TA-2</w:t>
      </w:r>
      <w:r w:rsidR="00B14475" w:rsidRPr="00E84E3A">
        <w:t>2</w:t>
      </w:r>
      <w:r w:rsidRPr="00E84E3A">
        <w:t xml:space="preserve"> through TA-2</w:t>
      </w:r>
      <w:r w:rsidR="00B14475" w:rsidRPr="00E84E3A">
        <w:t>9</w:t>
      </w:r>
      <w:r w:rsidR="00F85863" w:rsidRPr="00E84E3A">
        <w:t xml:space="preserve"> (Table 1)</w:t>
      </w:r>
      <w:r w:rsidRPr="00E84E3A">
        <w:t xml:space="preserve">, which are targeted for completion by this </w:t>
      </w:r>
      <w:r w:rsidR="00B14475" w:rsidRPr="00E84E3A">
        <w:t>third</w:t>
      </w:r>
      <w:r w:rsidRPr="00E84E3A">
        <w:t xml:space="preserve"> P4 update</w:t>
      </w:r>
      <w:r w:rsidR="00F85863" w:rsidRPr="00E84E3A">
        <w:t>,</w:t>
      </w:r>
      <w:r w:rsidRPr="00E84E3A">
        <w:t xml:space="preserve"> are marked com</w:t>
      </w:r>
      <w:r w:rsidR="00F85863" w:rsidRPr="00E84E3A">
        <w:t>plete or ongoing as appropriate</w:t>
      </w:r>
      <w:r w:rsidRPr="00E84E3A">
        <w:t>.  The ongoing tasks have been started, but will continue to be improved as defined by the description of the tasks.</w:t>
      </w:r>
    </w:p>
    <w:p w:rsidR="00C95EB8" w:rsidRPr="00E84E3A" w:rsidRDefault="00C95EB8" w:rsidP="001D1A76">
      <w:pPr>
        <w:ind w:firstLine="360"/>
        <w:jc w:val="both"/>
      </w:pPr>
    </w:p>
    <w:p w:rsidR="00E84E3A" w:rsidRPr="00E84E3A" w:rsidRDefault="000E2F4D" w:rsidP="00E84E3A">
      <w:pPr>
        <w:pStyle w:val="ListParagraph"/>
        <w:numPr>
          <w:ilvl w:val="0"/>
          <w:numId w:val="16"/>
        </w:numPr>
        <w:jc w:val="both"/>
      </w:pPr>
      <w:r w:rsidRPr="00E84E3A">
        <w:t xml:space="preserve">Programming </w:t>
      </w:r>
      <w:r w:rsidR="00E84E3A" w:rsidRPr="00E84E3A">
        <w:t>in the Android Development Tool, ATD, resulted in the first functional</w:t>
      </w:r>
      <w:r w:rsidRPr="00E84E3A">
        <w:t xml:space="preserve"> </w:t>
      </w:r>
      <w:r w:rsidR="00E84E3A" w:rsidRPr="00E84E3A">
        <w:t>GUI prototype downloaded and performed on an android device. Functional ability includes navigating through several screens (</w:t>
      </w:r>
      <w:r w:rsidR="00BD1FD5">
        <w:t xml:space="preserve">or </w:t>
      </w:r>
      <w:r w:rsidR="00E84E3A" w:rsidRPr="00E84E3A">
        <w:t>“</w:t>
      </w:r>
      <w:r w:rsidR="00BD1FD5" w:rsidRPr="00E84E3A">
        <w:t>activities</w:t>
      </w:r>
      <w:r w:rsidR="00E84E3A" w:rsidRPr="00E84E3A">
        <w:t xml:space="preserve">” in </w:t>
      </w:r>
      <w:r w:rsidR="00BD1FD5">
        <w:t xml:space="preserve">the </w:t>
      </w:r>
      <w:r w:rsidR="00E84E3A" w:rsidRPr="00E84E3A">
        <w:t xml:space="preserve">ADT) invoked by button selection.  Information gathering and other user inputs are currently under development. </w:t>
      </w:r>
    </w:p>
    <w:p w:rsidR="00E84E3A" w:rsidRPr="00E84E3A" w:rsidRDefault="00E84E3A" w:rsidP="00FC6C07">
      <w:pPr>
        <w:pStyle w:val="ListParagraph"/>
        <w:numPr>
          <w:ilvl w:val="0"/>
          <w:numId w:val="16"/>
        </w:numPr>
        <w:jc w:val="both"/>
      </w:pPr>
      <w:r w:rsidRPr="00E84E3A">
        <w:t>UML diagrams are being used and revised during implementation of the design.</w:t>
      </w:r>
    </w:p>
    <w:p w:rsidR="00C00F63" w:rsidRPr="00E84E3A" w:rsidRDefault="00C00F63" w:rsidP="00FC6C07">
      <w:pPr>
        <w:pStyle w:val="ListParagraph"/>
        <w:numPr>
          <w:ilvl w:val="0"/>
          <w:numId w:val="16"/>
        </w:numPr>
        <w:jc w:val="both"/>
      </w:pPr>
      <w:r w:rsidRPr="00E84E3A">
        <w:t xml:space="preserve">Java coding </w:t>
      </w:r>
      <w:r w:rsidR="00E84E3A" w:rsidRPr="00E84E3A">
        <w:t>continued</w:t>
      </w:r>
      <w:r w:rsidRPr="00E84E3A">
        <w:t xml:space="preserve"> for back end of GUI interface on android app.</w:t>
      </w:r>
    </w:p>
    <w:p w:rsidR="00C46EF4" w:rsidRPr="00E84E3A" w:rsidRDefault="00E84E3A" w:rsidP="00C46EF4">
      <w:pPr>
        <w:pStyle w:val="ListParagraph"/>
        <w:numPr>
          <w:ilvl w:val="0"/>
          <w:numId w:val="16"/>
        </w:numPr>
        <w:jc w:val="both"/>
      </w:pPr>
      <w:r w:rsidRPr="00E84E3A">
        <w:t>T</w:t>
      </w:r>
      <w:r w:rsidR="00C00F63" w:rsidRPr="00E84E3A">
        <w:t>est cases created for accessing database through login, creating a collection, and adding an item to a collection.</w:t>
      </w:r>
    </w:p>
    <w:p w:rsidR="00C95EB8" w:rsidRPr="00F01020" w:rsidRDefault="00C95EB8" w:rsidP="001D1A76">
      <w:pPr>
        <w:ind w:firstLine="360"/>
        <w:jc w:val="both"/>
        <w:rPr>
          <w:highlight w:val="yellow"/>
        </w:rPr>
      </w:pPr>
    </w:p>
    <w:p w:rsidR="00C95EB8" w:rsidRPr="003301D7" w:rsidRDefault="00C46EF4" w:rsidP="001D1A76">
      <w:pPr>
        <w:ind w:firstLine="360"/>
        <w:jc w:val="both"/>
      </w:pPr>
      <w:proofErr w:type="spellStart"/>
      <w:r w:rsidRPr="003301D7">
        <w:t>Git</w:t>
      </w:r>
      <w:r w:rsidR="00F85863" w:rsidRPr="003301D7">
        <w:t>H</w:t>
      </w:r>
      <w:r w:rsidRPr="003301D7">
        <w:t>ub</w:t>
      </w:r>
      <w:proofErr w:type="spellEnd"/>
      <w:r w:rsidRPr="003301D7">
        <w:t xml:space="preserve"> has </w:t>
      </w:r>
      <w:r w:rsidR="003301D7" w:rsidRPr="003301D7">
        <w:t xml:space="preserve">continued use </w:t>
      </w:r>
      <w:r w:rsidRPr="003301D7">
        <w:t>as the team r</w:t>
      </w:r>
      <w:r w:rsidR="00F85863" w:rsidRPr="003301D7">
        <w:t>epository, and is currently being used for updates and document sharing.  Progress will continue for the o</w:t>
      </w:r>
      <w:r w:rsidRPr="003301D7">
        <w:t xml:space="preserve">ngoing tasks with an </w:t>
      </w:r>
      <w:r w:rsidR="00F85863" w:rsidRPr="003301D7">
        <w:t>emphasis on the new task assignments in order to ensure we stay on track to complete the project milestones.</w:t>
      </w:r>
    </w:p>
    <w:p w:rsidR="00C46EF4" w:rsidRPr="00F01020" w:rsidRDefault="00C46EF4" w:rsidP="001D1A76">
      <w:pPr>
        <w:ind w:firstLine="360"/>
        <w:jc w:val="both"/>
        <w:rPr>
          <w:highlight w:val="yellow"/>
        </w:rPr>
      </w:pPr>
    </w:p>
    <w:p w:rsidR="007906B0" w:rsidRDefault="007906B0" w:rsidP="001D1A76">
      <w:pPr>
        <w:ind w:firstLine="360"/>
        <w:jc w:val="both"/>
      </w:pPr>
    </w:p>
    <w:p w:rsidR="00D46AC1" w:rsidRDefault="00D46AC1" w:rsidP="001D1A76">
      <w:pPr>
        <w:ind w:firstLine="360"/>
        <w:jc w:val="both"/>
      </w:pPr>
    </w:p>
    <w:p w:rsidR="00D46AC1" w:rsidRDefault="00D46AC1" w:rsidP="001D1A76">
      <w:pPr>
        <w:ind w:firstLine="360"/>
        <w:jc w:val="both"/>
      </w:pPr>
    </w:p>
    <w:p w:rsidR="00D46AC1" w:rsidRDefault="00D46AC1" w:rsidP="001D1A76">
      <w:pPr>
        <w:ind w:firstLine="360"/>
        <w:jc w:val="both"/>
      </w:pPr>
    </w:p>
    <w:p w:rsidR="00D46AC1" w:rsidRDefault="00D46AC1" w:rsidP="001D1A76">
      <w:pPr>
        <w:ind w:firstLine="360"/>
        <w:jc w:val="both"/>
      </w:pPr>
    </w:p>
    <w:p w:rsidR="00D46AC1" w:rsidRDefault="00D46AC1" w:rsidP="001D1A76">
      <w:pPr>
        <w:ind w:firstLine="360"/>
        <w:jc w:val="both"/>
      </w:pPr>
    </w:p>
    <w:p w:rsidR="00D46AC1" w:rsidRDefault="00D46AC1" w:rsidP="001D1A76">
      <w:pPr>
        <w:ind w:firstLine="360"/>
        <w:jc w:val="both"/>
      </w:pPr>
    </w:p>
    <w:p w:rsidR="00D46AC1" w:rsidRDefault="00D46AC1" w:rsidP="001D1A76">
      <w:pPr>
        <w:ind w:firstLine="360"/>
        <w:jc w:val="both"/>
      </w:pPr>
    </w:p>
    <w:p w:rsidR="006330FC" w:rsidRPr="007906B0" w:rsidRDefault="006330FC" w:rsidP="007906B0">
      <w:pPr>
        <w:pStyle w:val="Heading1"/>
        <w:rPr>
          <w:i w:val="0"/>
        </w:rPr>
      </w:pPr>
      <w:r w:rsidRPr="007906B0">
        <w:rPr>
          <w:i w:val="0"/>
        </w:rPr>
        <w:lastRenderedPageBreak/>
        <w:t>Task Lists and Milestones</w:t>
      </w:r>
    </w:p>
    <w:p w:rsidR="006330FC" w:rsidRDefault="006330FC" w:rsidP="006330FC"/>
    <w:p w:rsidR="00695772" w:rsidRDefault="006330FC" w:rsidP="00CB77DF">
      <w:pPr>
        <w:ind w:firstLine="360"/>
      </w:pPr>
      <w:r>
        <w:tab/>
      </w:r>
      <w:r w:rsidR="008D47F0">
        <w:t>Each of the tasks in Table</w:t>
      </w:r>
      <w:r w:rsidR="00CB77DF">
        <w:t xml:space="preserve"> 1 </w:t>
      </w:r>
      <w:r w:rsidR="008D47F0">
        <w:t>was</w:t>
      </w:r>
      <w:r w:rsidR="00622E4E">
        <w:t xml:space="preserve"> updated to reflect</w:t>
      </w:r>
      <w:r w:rsidR="00CB77DF">
        <w:t xml:space="preserve"> current progress.</w:t>
      </w:r>
    </w:p>
    <w:p w:rsidR="00695772" w:rsidRDefault="00695772" w:rsidP="00CB77DF">
      <w:pPr>
        <w:ind w:firstLine="360"/>
      </w:pPr>
    </w:p>
    <w:p w:rsidR="006330FC" w:rsidRDefault="00D93D00" w:rsidP="00550BC9">
      <w:pPr>
        <w:ind w:firstLine="360"/>
        <w:jc w:val="center"/>
      </w:pPr>
      <w:r>
        <w:t>Table 1.</w:t>
      </w:r>
      <w:r>
        <w:tab/>
        <w:t>Task list and</w:t>
      </w:r>
      <w:r w:rsidR="006330FC">
        <w:t xml:space="preserve"> guideline</w:t>
      </w:r>
      <w:r w:rsidR="00622788">
        <w:t>s</w:t>
      </w:r>
      <w:r w:rsidR="006330FC">
        <w:t xml:space="preserve"> to complete project.</w:t>
      </w:r>
    </w:p>
    <w:tbl>
      <w:tblPr>
        <w:tblW w:w="8480" w:type="dxa"/>
        <w:jc w:val="center"/>
        <w:tblLook w:val="04A0" w:firstRow="1" w:lastRow="0" w:firstColumn="1" w:lastColumn="0" w:noHBand="0" w:noVBand="1"/>
      </w:tblPr>
      <w:tblGrid>
        <w:gridCol w:w="1176"/>
        <w:gridCol w:w="1660"/>
        <w:gridCol w:w="1280"/>
        <w:gridCol w:w="1120"/>
        <w:gridCol w:w="1660"/>
        <w:gridCol w:w="1584"/>
      </w:tblGrid>
      <w:tr w:rsidR="00E112EF" w:rsidRPr="0060759A" w:rsidTr="006C5728">
        <w:trPr>
          <w:trHeight w:val="555"/>
          <w:jc w:val="center"/>
        </w:trPr>
        <w:tc>
          <w:tcPr>
            <w:tcW w:w="11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12EF" w:rsidRPr="0060759A" w:rsidRDefault="00E112EF" w:rsidP="0060759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0759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Serial Number</w:t>
            </w:r>
          </w:p>
        </w:tc>
        <w:tc>
          <w:tcPr>
            <w:tcW w:w="16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12EF" w:rsidRPr="0060759A" w:rsidRDefault="00E112EF" w:rsidP="0060759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0759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2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12EF" w:rsidRPr="0060759A" w:rsidRDefault="00E112EF" w:rsidP="0060759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0759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Completion Date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12EF" w:rsidRPr="0060759A" w:rsidRDefault="00E112EF" w:rsidP="0060759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0759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Assigned to:</w:t>
            </w:r>
          </w:p>
        </w:tc>
        <w:tc>
          <w:tcPr>
            <w:tcW w:w="16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112EF" w:rsidRPr="0060759A" w:rsidRDefault="00E112EF" w:rsidP="0060759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0759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Priority</w:t>
            </w:r>
          </w:p>
        </w:tc>
        <w:tc>
          <w:tcPr>
            <w:tcW w:w="15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112EF" w:rsidRPr="0060759A" w:rsidRDefault="00E112EF" w:rsidP="00BD59C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Status</w:t>
            </w:r>
          </w:p>
        </w:tc>
      </w:tr>
      <w:tr w:rsidR="00E112EF" w:rsidRPr="0060759A" w:rsidTr="006C5728">
        <w:trPr>
          <w:trHeight w:val="600"/>
          <w:jc w:val="center"/>
        </w:trPr>
        <w:tc>
          <w:tcPr>
            <w:tcW w:w="11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12EF" w:rsidRPr="0060759A" w:rsidRDefault="00E112EF" w:rsidP="0060759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0759A">
              <w:rPr>
                <w:rFonts w:ascii="Calibri" w:hAnsi="Calibri" w:cs="Calibri"/>
                <w:color w:val="000000"/>
                <w:sz w:val="22"/>
                <w:szCs w:val="22"/>
              </w:rPr>
              <w:t>TA-01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12EF" w:rsidRPr="0078143C" w:rsidRDefault="00E112EF" w:rsidP="0060759A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78143C">
              <w:rPr>
                <w:rFonts w:ascii="Calibri" w:hAnsi="Calibri" w:cs="Calibri"/>
                <w:sz w:val="22"/>
                <w:szCs w:val="22"/>
              </w:rPr>
              <w:t>Document Group Meetings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12EF" w:rsidRPr="0078143C" w:rsidRDefault="00E112EF" w:rsidP="0060759A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78143C">
              <w:rPr>
                <w:rFonts w:ascii="Calibri" w:hAnsi="Calibri" w:cs="Calibri"/>
                <w:sz w:val="22"/>
                <w:szCs w:val="22"/>
              </w:rPr>
              <w:t>Continuous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12EF" w:rsidRPr="0078143C" w:rsidRDefault="00294749" w:rsidP="002C21D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All</w:t>
            </w:r>
            <w:r w:rsidR="00E112EF" w:rsidRPr="0078143C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112EF" w:rsidRPr="0078143C" w:rsidRDefault="00F8377B" w:rsidP="0060759A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78143C">
              <w:rPr>
                <w:rFonts w:ascii="Calibri" w:hAnsi="Calibri" w:cs="Calibri"/>
                <w:sz w:val="22"/>
                <w:szCs w:val="22"/>
              </w:rPr>
              <w:t>Important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E112EF" w:rsidRPr="0078143C" w:rsidRDefault="00F8377B" w:rsidP="00BD59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78143C">
              <w:rPr>
                <w:rFonts w:ascii="Calibri" w:hAnsi="Calibri" w:cs="Calibri"/>
                <w:sz w:val="22"/>
                <w:szCs w:val="22"/>
              </w:rPr>
              <w:t>Ongoing</w:t>
            </w:r>
          </w:p>
        </w:tc>
      </w:tr>
      <w:tr w:rsidR="00E112EF" w:rsidRPr="0060759A" w:rsidTr="006C5728">
        <w:trPr>
          <w:trHeight w:val="900"/>
          <w:jc w:val="center"/>
        </w:trPr>
        <w:tc>
          <w:tcPr>
            <w:tcW w:w="11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12EF" w:rsidRPr="0060759A" w:rsidRDefault="00E112EF" w:rsidP="0060759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0759A">
              <w:rPr>
                <w:rFonts w:ascii="Calibri" w:hAnsi="Calibri" w:cs="Calibri"/>
                <w:color w:val="000000"/>
                <w:sz w:val="22"/>
                <w:szCs w:val="22"/>
              </w:rPr>
              <w:t>TA-02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12EF" w:rsidRPr="0078143C" w:rsidRDefault="00E112EF" w:rsidP="0060759A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78143C">
              <w:rPr>
                <w:rFonts w:ascii="Calibri" w:hAnsi="Calibri" w:cs="Calibri"/>
                <w:sz w:val="22"/>
                <w:szCs w:val="22"/>
              </w:rPr>
              <w:t>Maintain Status Report for Project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12EF" w:rsidRPr="0078143C" w:rsidRDefault="00E112EF" w:rsidP="0060759A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78143C">
              <w:rPr>
                <w:rFonts w:ascii="Calibri" w:hAnsi="Calibri" w:cs="Calibri"/>
                <w:sz w:val="22"/>
                <w:szCs w:val="22"/>
              </w:rPr>
              <w:t>Continuous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12EF" w:rsidRPr="0078143C" w:rsidRDefault="00E112EF" w:rsidP="0029474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78143C">
              <w:rPr>
                <w:rFonts w:ascii="Calibri" w:hAnsi="Calibri" w:cs="Calibri"/>
                <w:sz w:val="22"/>
                <w:szCs w:val="22"/>
              </w:rPr>
              <w:t> </w:t>
            </w:r>
            <w:r w:rsidR="00294749">
              <w:rPr>
                <w:rFonts w:ascii="Calibri" w:hAnsi="Calibri" w:cs="Calibri"/>
                <w:sz w:val="22"/>
                <w:szCs w:val="22"/>
              </w:rPr>
              <w:t>All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112EF" w:rsidRPr="0078143C" w:rsidRDefault="00F8377B" w:rsidP="0060759A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78143C">
              <w:rPr>
                <w:rFonts w:ascii="Calibri" w:hAnsi="Calibri" w:cs="Calibri"/>
                <w:sz w:val="22"/>
                <w:szCs w:val="22"/>
              </w:rPr>
              <w:t>Nominal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E112EF" w:rsidRPr="0078143C" w:rsidRDefault="00F8377B" w:rsidP="00BD59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78143C">
              <w:rPr>
                <w:rFonts w:ascii="Calibri" w:hAnsi="Calibri" w:cs="Calibri"/>
                <w:sz w:val="22"/>
                <w:szCs w:val="22"/>
              </w:rPr>
              <w:t>Ongoing</w:t>
            </w:r>
          </w:p>
        </w:tc>
      </w:tr>
      <w:tr w:rsidR="00E112EF" w:rsidRPr="0060759A" w:rsidTr="006C5728">
        <w:trPr>
          <w:trHeight w:val="600"/>
          <w:jc w:val="center"/>
        </w:trPr>
        <w:tc>
          <w:tcPr>
            <w:tcW w:w="11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12EF" w:rsidRDefault="00E112EF" w:rsidP="0060759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0759A">
              <w:rPr>
                <w:rFonts w:ascii="Calibri" w:hAnsi="Calibri" w:cs="Calibri"/>
                <w:color w:val="000000"/>
                <w:sz w:val="22"/>
                <w:szCs w:val="22"/>
              </w:rPr>
              <w:t>TA-03</w:t>
            </w:r>
          </w:p>
          <w:p w:rsidR="004E2DDE" w:rsidRPr="0060759A" w:rsidRDefault="004E2DDE" w:rsidP="0060759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06919">
              <w:rPr>
                <w:rFonts w:ascii="Calibri" w:hAnsi="Calibri" w:cs="Calibri"/>
                <w:i/>
                <w:color w:val="000000"/>
                <w:sz w:val="22"/>
                <w:szCs w:val="22"/>
              </w:rPr>
              <w:t>(complete)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12EF" w:rsidRPr="0078143C" w:rsidRDefault="00F8377B" w:rsidP="0060759A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78143C">
              <w:rPr>
                <w:rFonts w:ascii="Calibri" w:hAnsi="Calibri" w:cs="Calibri"/>
                <w:sz w:val="22"/>
                <w:szCs w:val="22"/>
              </w:rPr>
              <w:t>Submit P3 Development Plan and Status Report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12EF" w:rsidRPr="0078143C" w:rsidRDefault="00F8377B" w:rsidP="002C21D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78143C">
              <w:rPr>
                <w:rFonts w:ascii="Calibri" w:hAnsi="Calibri" w:cs="Calibri"/>
                <w:sz w:val="22"/>
                <w:szCs w:val="22"/>
              </w:rPr>
              <w:t>10/15/2013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12EF" w:rsidRPr="0078143C" w:rsidRDefault="00294749" w:rsidP="002C21D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All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112EF" w:rsidRPr="0078143C" w:rsidRDefault="0078143C" w:rsidP="0060759A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Important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E112EF" w:rsidRPr="0078143C" w:rsidRDefault="004E2DDE" w:rsidP="00BD59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Complete</w:t>
            </w:r>
          </w:p>
        </w:tc>
      </w:tr>
      <w:tr w:rsidR="00E112EF" w:rsidRPr="0060759A" w:rsidTr="006C5728">
        <w:trPr>
          <w:trHeight w:val="900"/>
          <w:jc w:val="center"/>
        </w:trPr>
        <w:tc>
          <w:tcPr>
            <w:tcW w:w="11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12EF" w:rsidRDefault="00E112EF" w:rsidP="0060759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0759A">
              <w:rPr>
                <w:rFonts w:ascii="Calibri" w:hAnsi="Calibri" w:cs="Calibri"/>
                <w:color w:val="000000"/>
                <w:sz w:val="22"/>
                <w:szCs w:val="22"/>
              </w:rPr>
              <w:t>TA-04</w:t>
            </w:r>
          </w:p>
          <w:p w:rsidR="004E2DDE" w:rsidRPr="0060759A" w:rsidRDefault="004E2DDE" w:rsidP="0060759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06919">
              <w:rPr>
                <w:rFonts w:ascii="Calibri" w:hAnsi="Calibri" w:cs="Calibri"/>
                <w:i/>
                <w:color w:val="000000"/>
                <w:sz w:val="22"/>
                <w:szCs w:val="22"/>
              </w:rPr>
              <w:t>(complete)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12EF" w:rsidRPr="0078143C" w:rsidRDefault="00F8377B" w:rsidP="0060759A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78143C">
              <w:rPr>
                <w:rFonts w:ascii="Calibri" w:hAnsi="Calibri" w:cs="Calibri"/>
                <w:sz w:val="22"/>
                <w:szCs w:val="22"/>
              </w:rPr>
              <w:t>Revise Vision and Scope Document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12EF" w:rsidRPr="0060759A" w:rsidRDefault="0078143C" w:rsidP="0060759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10/22/2013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12EF" w:rsidRPr="0060759A" w:rsidRDefault="0078143C" w:rsidP="0060759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Jeremy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112EF" w:rsidRPr="0060759A" w:rsidRDefault="00251B27" w:rsidP="0060759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Important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E112EF" w:rsidRPr="0060759A" w:rsidRDefault="004E2DDE" w:rsidP="00BD59C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Complete</w:t>
            </w:r>
          </w:p>
        </w:tc>
      </w:tr>
      <w:tr w:rsidR="00E112EF" w:rsidRPr="0060759A" w:rsidTr="001228E4">
        <w:trPr>
          <w:trHeight w:val="600"/>
          <w:jc w:val="center"/>
        </w:trPr>
        <w:tc>
          <w:tcPr>
            <w:tcW w:w="11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12EF" w:rsidRDefault="00E112EF" w:rsidP="0060759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0759A">
              <w:rPr>
                <w:rFonts w:ascii="Calibri" w:hAnsi="Calibri" w:cs="Calibri"/>
                <w:color w:val="000000"/>
                <w:sz w:val="22"/>
                <w:szCs w:val="22"/>
              </w:rPr>
              <w:t>TA-05</w:t>
            </w:r>
          </w:p>
          <w:p w:rsidR="004E2DDE" w:rsidRPr="0060759A" w:rsidRDefault="004E2DDE" w:rsidP="0060759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06919">
              <w:rPr>
                <w:rFonts w:ascii="Calibri" w:hAnsi="Calibri" w:cs="Calibri"/>
                <w:i/>
                <w:color w:val="000000"/>
                <w:sz w:val="22"/>
                <w:szCs w:val="22"/>
              </w:rPr>
              <w:t>(complete)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12EF" w:rsidRPr="0060759A" w:rsidRDefault="00F8377B" w:rsidP="0060759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Revise Inception Deck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12EF" w:rsidRPr="0060759A" w:rsidRDefault="0078143C" w:rsidP="0060759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10/22/2013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12EF" w:rsidRPr="0060759A" w:rsidRDefault="004E2DDE" w:rsidP="0060759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Lee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112EF" w:rsidRPr="0060759A" w:rsidRDefault="00251B27" w:rsidP="0060759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Important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E112EF" w:rsidRPr="0060759A" w:rsidRDefault="004E2DDE" w:rsidP="00BD59C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Complete</w:t>
            </w:r>
          </w:p>
        </w:tc>
      </w:tr>
      <w:tr w:rsidR="00E112EF" w:rsidRPr="0060759A" w:rsidTr="001228E4">
        <w:trPr>
          <w:trHeight w:val="600"/>
          <w:jc w:val="center"/>
        </w:trPr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12EF" w:rsidRDefault="00251B27" w:rsidP="0060759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TA-06</w:t>
            </w:r>
          </w:p>
          <w:p w:rsidR="004E2DDE" w:rsidRPr="0060759A" w:rsidRDefault="004E2DDE" w:rsidP="0060759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06919">
              <w:rPr>
                <w:rFonts w:ascii="Calibri" w:hAnsi="Calibri" w:cs="Calibri"/>
                <w:i/>
                <w:color w:val="000000"/>
                <w:sz w:val="22"/>
                <w:szCs w:val="22"/>
              </w:rPr>
              <w:t>(complete)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12EF" w:rsidRPr="0060759A" w:rsidRDefault="00F8377B" w:rsidP="0060759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P3 Progress Report 1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12EF" w:rsidRPr="0060759A" w:rsidRDefault="0078143C" w:rsidP="0060759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10/22/2013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12EF" w:rsidRPr="0060759A" w:rsidRDefault="004E2DDE" w:rsidP="0060759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Ron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12EF" w:rsidRPr="0060759A" w:rsidRDefault="0078143C" w:rsidP="0060759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Important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2EF" w:rsidRPr="0060759A" w:rsidRDefault="004E2DDE" w:rsidP="00BD59C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Complete</w:t>
            </w:r>
          </w:p>
        </w:tc>
      </w:tr>
      <w:tr w:rsidR="00E112EF" w:rsidRPr="0060759A" w:rsidTr="001228E4">
        <w:trPr>
          <w:trHeight w:val="600"/>
          <w:jc w:val="center"/>
        </w:trPr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12EF" w:rsidRDefault="00251B27" w:rsidP="00BD59C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TA-07</w:t>
            </w:r>
          </w:p>
          <w:p w:rsidR="00274B0D" w:rsidRPr="0060759A" w:rsidRDefault="00274B0D" w:rsidP="00BD59C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06919">
              <w:rPr>
                <w:rFonts w:ascii="Calibri" w:hAnsi="Calibri" w:cs="Calibri"/>
                <w:i/>
                <w:color w:val="000000"/>
                <w:sz w:val="22"/>
                <w:szCs w:val="22"/>
              </w:rPr>
              <w:t>(complete)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12EF" w:rsidRPr="0060759A" w:rsidRDefault="00F8377B" w:rsidP="0060759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Design Architecture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12EF" w:rsidRPr="0060759A" w:rsidRDefault="008140B6" w:rsidP="0060759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10/31/2013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12EF" w:rsidRPr="0060759A" w:rsidRDefault="00294749" w:rsidP="0060759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All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12EF" w:rsidRPr="0060759A" w:rsidRDefault="008140B6" w:rsidP="0060759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Critical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2EF" w:rsidRDefault="00CA59F8" w:rsidP="00BD59C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Complete</w:t>
            </w:r>
          </w:p>
        </w:tc>
      </w:tr>
      <w:tr w:rsidR="00E112EF" w:rsidRPr="0060759A" w:rsidTr="001228E4">
        <w:trPr>
          <w:trHeight w:val="600"/>
          <w:jc w:val="center"/>
        </w:trPr>
        <w:tc>
          <w:tcPr>
            <w:tcW w:w="11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12EF" w:rsidRDefault="00251B27" w:rsidP="00BD59C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TA-08</w:t>
            </w:r>
          </w:p>
          <w:p w:rsidR="00274B0D" w:rsidRPr="0060759A" w:rsidRDefault="00274B0D" w:rsidP="00BD59C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06919">
              <w:rPr>
                <w:rFonts w:ascii="Calibri" w:hAnsi="Calibri" w:cs="Calibri"/>
                <w:i/>
                <w:color w:val="000000"/>
                <w:sz w:val="22"/>
                <w:szCs w:val="22"/>
              </w:rPr>
              <w:t>(complete)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12EF" w:rsidRPr="00F8377B" w:rsidRDefault="00F8377B" w:rsidP="0060759A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Revise SRS Document for release 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12EF" w:rsidRPr="0060759A" w:rsidRDefault="006D1612" w:rsidP="0060759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10/31/2013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12EF" w:rsidRPr="0060759A" w:rsidRDefault="006D1612" w:rsidP="0060759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Kuni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112EF" w:rsidRPr="0060759A" w:rsidRDefault="006D1612" w:rsidP="0060759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Critical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E112EF" w:rsidRPr="0060759A" w:rsidRDefault="00CA59F8" w:rsidP="00E112E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Complete</w:t>
            </w:r>
          </w:p>
        </w:tc>
      </w:tr>
      <w:tr w:rsidR="00E112EF" w:rsidRPr="0060759A" w:rsidTr="001228E4">
        <w:trPr>
          <w:trHeight w:val="600"/>
          <w:jc w:val="center"/>
        </w:trPr>
        <w:tc>
          <w:tcPr>
            <w:tcW w:w="11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12EF" w:rsidRDefault="00251B27" w:rsidP="00BD59C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TA-09</w:t>
            </w:r>
          </w:p>
          <w:p w:rsidR="00274B0D" w:rsidRPr="0060759A" w:rsidRDefault="00274B0D" w:rsidP="00BD59C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06919">
              <w:rPr>
                <w:rFonts w:ascii="Calibri" w:hAnsi="Calibri" w:cs="Calibri"/>
                <w:i/>
                <w:color w:val="000000"/>
                <w:sz w:val="22"/>
                <w:szCs w:val="22"/>
              </w:rPr>
              <w:t>(complete)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12EF" w:rsidRPr="0060759A" w:rsidRDefault="00F8377B" w:rsidP="0060759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Acceptance of Vision and Scope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12EF" w:rsidRPr="0060759A" w:rsidRDefault="00694181" w:rsidP="005141B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10/31/2013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12EF" w:rsidRPr="0060759A" w:rsidRDefault="00294749" w:rsidP="0060759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All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112EF" w:rsidRPr="0060759A" w:rsidRDefault="00694181" w:rsidP="0060759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Important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E112EF" w:rsidRPr="0060759A" w:rsidRDefault="00CA59F8" w:rsidP="00BD59C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Complete</w:t>
            </w:r>
          </w:p>
        </w:tc>
      </w:tr>
      <w:tr w:rsidR="00E112EF" w:rsidRPr="0060759A" w:rsidTr="001228E4">
        <w:trPr>
          <w:trHeight w:val="600"/>
          <w:jc w:val="center"/>
        </w:trPr>
        <w:tc>
          <w:tcPr>
            <w:tcW w:w="11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12EF" w:rsidRDefault="00251B27" w:rsidP="00BD59C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TA-10</w:t>
            </w:r>
          </w:p>
          <w:p w:rsidR="00274B0D" w:rsidRPr="0060759A" w:rsidRDefault="00274B0D" w:rsidP="00BD59C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06919">
              <w:rPr>
                <w:rFonts w:ascii="Calibri" w:hAnsi="Calibri" w:cs="Calibri"/>
                <w:i/>
                <w:color w:val="000000"/>
                <w:sz w:val="22"/>
                <w:szCs w:val="22"/>
              </w:rPr>
              <w:t>(complete)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12EF" w:rsidRPr="0060759A" w:rsidRDefault="00F8377B" w:rsidP="0060759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Acceptance of Inception Deck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12EF" w:rsidRPr="0060759A" w:rsidRDefault="002025C1" w:rsidP="00E112E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10/31/2013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12EF" w:rsidRPr="0060759A" w:rsidRDefault="00294749" w:rsidP="0060759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All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112EF" w:rsidRPr="0060759A" w:rsidRDefault="002025C1" w:rsidP="0060759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Important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E112EF" w:rsidRPr="0060759A" w:rsidRDefault="00CA59F8" w:rsidP="00BD59C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Complete</w:t>
            </w:r>
          </w:p>
        </w:tc>
      </w:tr>
      <w:tr w:rsidR="00E112EF" w:rsidRPr="0060759A" w:rsidTr="001228E4">
        <w:trPr>
          <w:trHeight w:val="600"/>
          <w:jc w:val="center"/>
        </w:trPr>
        <w:tc>
          <w:tcPr>
            <w:tcW w:w="11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12EF" w:rsidRDefault="00251B27" w:rsidP="00BD59C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TA-11</w:t>
            </w:r>
          </w:p>
          <w:p w:rsidR="00274B0D" w:rsidRPr="0060759A" w:rsidRDefault="00274B0D" w:rsidP="00BD59C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06919">
              <w:rPr>
                <w:rFonts w:ascii="Calibri" w:hAnsi="Calibri" w:cs="Calibri"/>
                <w:i/>
                <w:color w:val="000000"/>
                <w:sz w:val="22"/>
                <w:szCs w:val="22"/>
              </w:rPr>
              <w:t>(complete)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12EF" w:rsidRPr="0060759A" w:rsidRDefault="00F8377B" w:rsidP="00E261E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Development Plan for P4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12EF" w:rsidRPr="0060759A" w:rsidRDefault="00617256" w:rsidP="0060759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10/31/2013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12EF" w:rsidRPr="0060759A" w:rsidRDefault="00294749" w:rsidP="0060759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All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112EF" w:rsidRPr="0060759A" w:rsidRDefault="00617256" w:rsidP="0060759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Important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E112EF" w:rsidRPr="0060759A" w:rsidRDefault="00CA59F8" w:rsidP="00BD59C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Complete</w:t>
            </w:r>
          </w:p>
        </w:tc>
      </w:tr>
      <w:tr w:rsidR="00E112EF" w:rsidRPr="0060759A" w:rsidTr="001228E4">
        <w:trPr>
          <w:trHeight w:val="600"/>
          <w:jc w:val="center"/>
        </w:trPr>
        <w:tc>
          <w:tcPr>
            <w:tcW w:w="11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12EF" w:rsidRDefault="00251B27" w:rsidP="00BD59C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TA-12</w:t>
            </w:r>
          </w:p>
          <w:p w:rsidR="00274B0D" w:rsidRPr="0060759A" w:rsidRDefault="00274B0D" w:rsidP="00BD59C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06919">
              <w:rPr>
                <w:rFonts w:ascii="Calibri" w:hAnsi="Calibri" w:cs="Calibri"/>
                <w:i/>
                <w:color w:val="000000"/>
                <w:sz w:val="22"/>
                <w:szCs w:val="22"/>
              </w:rPr>
              <w:t>(complete)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12EF" w:rsidRPr="0060759A" w:rsidRDefault="00F8377B" w:rsidP="0060759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Research Android OS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12EF" w:rsidRPr="0060759A" w:rsidRDefault="00617256" w:rsidP="0060759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Continuous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12EF" w:rsidRPr="0060759A" w:rsidRDefault="008C1122" w:rsidP="0060759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Kuni</w:t>
            </w:r>
            <w:proofErr w:type="spellEnd"/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12EF" w:rsidRPr="0060759A" w:rsidRDefault="00617256" w:rsidP="0060759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Important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2EF" w:rsidRPr="0060759A" w:rsidRDefault="00F01020" w:rsidP="00BD59C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Ongoing</w:t>
            </w:r>
          </w:p>
        </w:tc>
      </w:tr>
      <w:tr w:rsidR="00F8377B" w:rsidRPr="0060759A" w:rsidTr="001228E4">
        <w:trPr>
          <w:trHeight w:val="600"/>
          <w:jc w:val="center"/>
        </w:trPr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377B" w:rsidRDefault="00251B27" w:rsidP="00BD59C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TA-13</w:t>
            </w:r>
          </w:p>
          <w:p w:rsidR="00274B0D" w:rsidRPr="0060759A" w:rsidRDefault="00274B0D" w:rsidP="00BD59C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06919">
              <w:rPr>
                <w:rFonts w:ascii="Calibri" w:hAnsi="Calibri" w:cs="Calibri"/>
                <w:i/>
                <w:color w:val="000000"/>
                <w:sz w:val="22"/>
                <w:szCs w:val="22"/>
              </w:rPr>
              <w:t>(complete)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377B" w:rsidRPr="0060759A" w:rsidRDefault="00617256" w:rsidP="0060759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Research MySQL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377B" w:rsidRPr="0060759A" w:rsidRDefault="00617256" w:rsidP="0060759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Continuous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377B" w:rsidRPr="0060759A" w:rsidRDefault="008C1122" w:rsidP="0060759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Lee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377B" w:rsidRPr="0060759A" w:rsidRDefault="00617256" w:rsidP="0060759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Important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377B" w:rsidRPr="0060759A" w:rsidRDefault="00F01020" w:rsidP="00BD59C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Ongoing</w:t>
            </w:r>
          </w:p>
        </w:tc>
      </w:tr>
      <w:tr w:rsidR="00F8377B" w:rsidRPr="0060759A" w:rsidTr="001228E4">
        <w:trPr>
          <w:trHeight w:val="600"/>
          <w:jc w:val="center"/>
        </w:trPr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377B" w:rsidRDefault="00251B27" w:rsidP="00BD59C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TA-14</w:t>
            </w:r>
          </w:p>
          <w:p w:rsidR="00274B0D" w:rsidRPr="0060759A" w:rsidRDefault="00274B0D" w:rsidP="00BD59C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06919">
              <w:rPr>
                <w:rFonts w:ascii="Calibri" w:hAnsi="Calibri" w:cs="Calibri"/>
                <w:i/>
                <w:color w:val="000000"/>
                <w:sz w:val="22"/>
                <w:szCs w:val="22"/>
              </w:rPr>
              <w:t>(complete)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377B" w:rsidRPr="0060759A" w:rsidRDefault="00617256" w:rsidP="0060759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Research Amazon Turk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377B" w:rsidRPr="0060759A" w:rsidRDefault="00617256" w:rsidP="0060759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Continuous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377B" w:rsidRPr="0060759A" w:rsidRDefault="008C1122" w:rsidP="0060759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Ron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377B" w:rsidRPr="0060759A" w:rsidRDefault="00617256" w:rsidP="0060759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Important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377B" w:rsidRPr="0060759A" w:rsidRDefault="00F01020" w:rsidP="00BD59C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Ongoing</w:t>
            </w:r>
          </w:p>
        </w:tc>
      </w:tr>
      <w:tr w:rsidR="00617256" w:rsidRPr="0060759A" w:rsidTr="001228E4">
        <w:trPr>
          <w:trHeight w:val="600"/>
          <w:jc w:val="center"/>
        </w:trPr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7256" w:rsidRDefault="00617256" w:rsidP="00BD59C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TA-15</w:t>
            </w:r>
          </w:p>
          <w:p w:rsidR="00274B0D" w:rsidRPr="0060759A" w:rsidRDefault="00274B0D" w:rsidP="00BD59C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06919">
              <w:rPr>
                <w:rFonts w:ascii="Calibri" w:hAnsi="Calibri" w:cs="Calibri"/>
                <w:i/>
                <w:color w:val="000000"/>
                <w:sz w:val="22"/>
                <w:szCs w:val="22"/>
              </w:rPr>
              <w:t>(complete)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7256" w:rsidRPr="0060759A" w:rsidRDefault="00617256" w:rsidP="0025338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Research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TomCat</w:t>
            </w:r>
            <w:proofErr w:type="spellEnd"/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7256" w:rsidRPr="0060759A" w:rsidRDefault="00FE1E01" w:rsidP="0060759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Continuous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7256" w:rsidRPr="0060759A" w:rsidRDefault="008C1122" w:rsidP="0060759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Jeremy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7256" w:rsidRPr="0060759A" w:rsidRDefault="00FE1E01" w:rsidP="0060759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Important 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7256" w:rsidRPr="0060759A" w:rsidRDefault="00F01020" w:rsidP="00BD59C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Ongoing</w:t>
            </w:r>
          </w:p>
        </w:tc>
      </w:tr>
      <w:tr w:rsidR="006C5728" w:rsidRPr="0060759A" w:rsidTr="001228E4">
        <w:trPr>
          <w:trHeight w:val="600"/>
          <w:jc w:val="center"/>
        </w:trPr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5728" w:rsidRDefault="006C5728" w:rsidP="00BE7D3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TA-16</w:t>
            </w:r>
          </w:p>
          <w:p w:rsidR="00274B0D" w:rsidRPr="0060759A" w:rsidRDefault="00274B0D" w:rsidP="00BE7D3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06919">
              <w:rPr>
                <w:rFonts w:ascii="Calibri" w:hAnsi="Calibri" w:cs="Calibri"/>
                <w:i/>
                <w:color w:val="000000"/>
                <w:sz w:val="22"/>
                <w:szCs w:val="22"/>
              </w:rPr>
              <w:t>(complete)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728" w:rsidRPr="0060759A" w:rsidRDefault="006C5728" w:rsidP="00BE7D3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Create Draft Presentation 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728" w:rsidRPr="0060759A" w:rsidRDefault="006C5728" w:rsidP="00BE7D3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10/29/2013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5728" w:rsidRPr="0060759A" w:rsidRDefault="00294749" w:rsidP="00BE7D3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All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5728" w:rsidRPr="0060759A" w:rsidRDefault="006C5728" w:rsidP="00BE7D3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Critical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728" w:rsidRPr="0060759A" w:rsidRDefault="006C5728" w:rsidP="00BE7D3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Complete</w:t>
            </w:r>
          </w:p>
        </w:tc>
      </w:tr>
      <w:tr w:rsidR="001228E4" w:rsidRPr="0060759A" w:rsidTr="006C5728">
        <w:trPr>
          <w:trHeight w:val="600"/>
          <w:jc w:val="center"/>
        </w:trPr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28E4" w:rsidRDefault="00294749" w:rsidP="006C572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TA-17</w:t>
            </w:r>
          </w:p>
          <w:p w:rsidR="003B1F18" w:rsidRDefault="003B1F18" w:rsidP="006C572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06919">
              <w:rPr>
                <w:rFonts w:ascii="Calibri" w:hAnsi="Calibri" w:cs="Calibri"/>
                <w:i/>
                <w:color w:val="000000"/>
                <w:sz w:val="22"/>
                <w:szCs w:val="22"/>
              </w:rPr>
              <w:t>(complete)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1F18" w:rsidRDefault="001228E4" w:rsidP="003B1F1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Update UML Documentation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28E4" w:rsidRDefault="003B1F18" w:rsidP="00BE7D3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11/11/2013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28E4" w:rsidRDefault="001228E4" w:rsidP="00BE7D3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Kuni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&amp; Jeremy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28E4" w:rsidRDefault="00294749" w:rsidP="00BE7D3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Important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8E4" w:rsidRDefault="003B1F18" w:rsidP="00C0150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Complete</w:t>
            </w:r>
          </w:p>
        </w:tc>
      </w:tr>
      <w:tr w:rsidR="001228E4" w:rsidRPr="0060759A" w:rsidTr="00532FF7">
        <w:trPr>
          <w:trHeight w:val="600"/>
          <w:jc w:val="center"/>
        </w:trPr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28E4" w:rsidRDefault="00294749" w:rsidP="006C572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TA-18</w:t>
            </w:r>
          </w:p>
          <w:p w:rsidR="003B1F18" w:rsidRDefault="003B1F18" w:rsidP="006C572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06919">
              <w:rPr>
                <w:rFonts w:ascii="Calibri" w:hAnsi="Calibri" w:cs="Calibri"/>
                <w:i/>
                <w:color w:val="000000"/>
                <w:sz w:val="22"/>
                <w:szCs w:val="22"/>
              </w:rPr>
              <w:t>(complete)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28E4" w:rsidRDefault="001228E4" w:rsidP="00BE7D3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Update Lucid Chart GUI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28E4" w:rsidRDefault="003B1F18" w:rsidP="00BE7D3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11/11/2013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28E4" w:rsidRDefault="001228E4" w:rsidP="00BE7D3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Lee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28E4" w:rsidRDefault="00294749" w:rsidP="00BE7D3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Important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8E4" w:rsidRDefault="003B1F18" w:rsidP="00C01503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Complete</w:t>
            </w:r>
          </w:p>
        </w:tc>
      </w:tr>
      <w:tr w:rsidR="00294749" w:rsidRPr="0060759A" w:rsidTr="00532FF7">
        <w:trPr>
          <w:trHeight w:val="600"/>
          <w:jc w:val="center"/>
        </w:trPr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4749" w:rsidRDefault="003B1F18" w:rsidP="006C572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TA-19</w:t>
            </w:r>
          </w:p>
          <w:p w:rsidR="003B1F18" w:rsidRDefault="003B1F18" w:rsidP="006C572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06919">
              <w:rPr>
                <w:rFonts w:ascii="Calibri" w:hAnsi="Calibri" w:cs="Calibri"/>
                <w:i/>
                <w:color w:val="000000"/>
                <w:sz w:val="22"/>
                <w:szCs w:val="22"/>
              </w:rPr>
              <w:t>(complete)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4749" w:rsidRDefault="00294749" w:rsidP="0029474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Install, explore the Android Development Toolkit (ADT)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4749" w:rsidRDefault="003B1F18" w:rsidP="003B1F1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11/02/2013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4749" w:rsidRDefault="00294749" w:rsidP="00BE7D3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All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4749" w:rsidRDefault="003B1F18" w:rsidP="00BE7D3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Important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4749" w:rsidRDefault="003B1F18" w:rsidP="00C01503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Complete</w:t>
            </w:r>
          </w:p>
        </w:tc>
      </w:tr>
      <w:tr w:rsidR="001228E4" w:rsidRPr="0060759A" w:rsidTr="00532FF7">
        <w:trPr>
          <w:trHeight w:val="600"/>
          <w:jc w:val="center"/>
        </w:trPr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28E4" w:rsidRDefault="003B1F18" w:rsidP="006C572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TA-20</w:t>
            </w:r>
          </w:p>
          <w:p w:rsidR="003B1F18" w:rsidRDefault="003B1F18" w:rsidP="006C572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06919">
              <w:rPr>
                <w:rFonts w:ascii="Calibri" w:hAnsi="Calibri" w:cs="Calibri"/>
                <w:i/>
                <w:color w:val="000000"/>
                <w:sz w:val="22"/>
                <w:szCs w:val="22"/>
              </w:rPr>
              <w:t>(complete)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28E4" w:rsidRDefault="001228E4" w:rsidP="00BE7D3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Prepare Progress Report 1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28E4" w:rsidRDefault="003B1F18" w:rsidP="003B1F1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11/12/2013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28E4" w:rsidRDefault="001228E4" w:rsidP="00BE7D3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Lee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28E4" w:rsidRDefault="001228E4" w:rsidP="00BE7D3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Critical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8E4" w:rsidRDefault="001228E4" w:rsidP="00C0150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Complete</w:t>
            </w:r>
          </w:p>
        </w:tc>
      </w:tr>
      <w:tr w:rsidR="003B1F18" w:rsidRPr="0060759A" w:rsidTr="00052662">
        <w:trPr>
          <w:trHeight w:val="600"/>
          <w:jc w:val="center"/>
        </w:trPr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1F18" w:rsidRDefault="003B1F18" w:rsidP="0005266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TA-21</w:t>
            </w:r>
          </w:p>
          <w:p w:rsidR="00CC730A" w:rsidRDefault="00CC730A" w:rsidP="0005266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06919">
              <w:rPr>
                <w:rFonts w:ascii="Calibri" w:hAnsi="Calibri" w:cs="Calibri"/>
                <w:i/>
                <w:color w:val="000000"/>
                <w:sz w:val="22"/>
                <w:szCs w:val="22"/>
              </w:rPr>
              <w:t>(complete)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1F18" w:rsidRDefault="003B1F18" w:rsidP="0005266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Create Basic Test GUI (format, etc)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1F18" w:rsidRDefault="003B1F18" w:rsidP="0005266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11/18/2013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1F18" w:rsidRDefault="003B1F18" w:rsidP="0005266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Lee &amp; Jeremy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1F18" w:rsidRDefault="003B1F18" w:rsidP="0005266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Important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1F18" w:rsidRDefault="00F01020" w:rsidP="000C17B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Complete</w:t>
            </w:r>
          </w:p>
        </w:tc>
      </w:tr>
      <w:tr w:rsidR="003B1F18" w:rsidRPr="0060759A" w:rsidTr="00052662">
        <w:trPr>
          <w:trHeight w:val="600"/>
          <w:jc w:val="center"/>
        </w:trPr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1F18" w:rsidRDefault="003B1F18" w:rsidP="0005266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TA-22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1F18" w:rsidRDefault="003B1F18" w:rsidP="0005266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Write / develop tests for code (android &amp; server side)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1F18" w:rsidRPr="0060759A" w:rsidRDefault="003B1F18" w:rsidP="0005266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11/20/2013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1F18" w:rsidRDefault="003B1F18" w:rsidP="0005266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All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1F18" w:rsidRDefault="003B1F18" w:rsidP="0005266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Critical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1F18" w:rsidRDefault="003B1F18" w:rsidP="00052662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Ongoing</w:t>
            </w:r>
          </w:p>
        </w:tc>
      </w:tr>
      <w:tr w:rsidR="003B1F18" w:rsidRPr="0060759A" w:rsidTr="00052662">
        <w:trPr>
          <w:trHeight w:val="600"/>
          <w:jc w:val="center"/>
        </w:trPr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1F18" w:rsidRPr="0060759A" w:rsidRDefault="003B1F18" w:rsidP="0005266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TA-23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1F18" w:rsidRPr="0060759A" w:rsidRDefault="003B1F18" w:rsidP="0005266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Create Pseudo code for Classes and Methods Testing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1F18" w:rsidRPr="0060759A" w:rsidRDefault="003B1F18" w:rsidP="0005266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11/18/2013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1F18" w:rsidRPr="0060759A" w:rsidRDefault="003B1F18" w:rsidP="0005266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Kuni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&amp; Jeremy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1F18" w:rsidRPr="0060759A" w:rsidRDefault="003B1F18" w:rsidP="0005266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Important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1F18" w:rsidRPr="0060759A" w:rsidRDefault="000C17B4" w:rsidP="0005266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Ongoing</w:t>
            </w:r>
          </w:p>
        </w:tc>
      </w:tr>
      <w:tr w:rsidR="001228E4" w:rsidRPr="0060759A" w:rsidTr="002742EB">
        <w:trPr>
          <w:trHeight w:val="600"/>
          <w:jc w:val="center"/>
        </w:trPr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28E4" w:rsidRDefault="00294749" w:rsidP="006C572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TA-2</w:t>
            </w:r>
            <w:r w:rsidR="003B1F18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28E4" w:rsidRDefault="001228E4" w:rsidP="00BE7D3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Prepare Progress Report 2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28E4" w:rsidRDefault="003B1F18" w:rsidP="00BE7D3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11/21/2013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28E4" w:rsidRDefault="001228E4" w:rsidP="00BE7D3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Ron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28E4" w:rsidRDefault="001228E4" w:rsidP="00BE7D3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Critical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8E4" w:rsidRDefault="00044101" w:rsidP="00C0150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Complet</w:t>
            </w:r>
            <w:r w:rsidR="001228E4">
              <w:rPr>
                <w:rFonts w:ascii="Calibri" w:hAnsi="Calibri" w:cs="Calibri"/>
                <w:color w:val="000000"/>
                <w:sz w:val="22"/>
                <w:szCs w:val="22"/>
              </w:rPr>
              <w:t>e</w:t>
            </w:r>
          </w:p>
        </w:tc>
      </w:tr>
      <w:tr w:rsidR="003B1F18" w:rsidRPr="0060759A" w:rsidTr="00F11505">
        <w:trPr>
          <w:trHeight w:val="600"/>
          <w:jc w:val="center"/>
        </w:trPr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1F18" w:rsidRDefault="003B1F18" w:rsidP="00F1150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TA-25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1F18" w:rsidRDefault="003B1F18" w:rsidP="00F1150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Set up Tomcat and successfully test a database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1F18" w:rsidRDefault="003B1F18" w:rsidP="00F1150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11/26/2013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1F18" w:rsidRDefault="003B1F18" w:rsidP="00F1150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Ron &amp;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Kuni</w:t>
            </w:r>
            <w:proofErr w:type="spellEnd"/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1F18" w:rsidRDefault="003B1F18" w:rsidP="00F1150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Important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1F18" w:rsidRDefault="00D065AD" w:rsidP="00F1150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Ongoing</w:t>
            </w:r>
          </w:p>
        </w:tc>
      </w:tr>
      <w:tr w:rsidR="003B1F18" w:rsidRPr="0060759A" w:rsidTr="00F11505">
        <w:trPr>
          <w:trHeight w:val="600"/>
          <w:jc w:val="center"/>
        </w:trPr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1F18" w:rsidRDefault="003B1F18" w:rsidP="00F1150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TA-26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1F18" w:rsidRDefault="003B1F18" w:rsidP="00F1150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Add Classes / Methods code to GUI Framework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1F18" w:rsidRDefault="003B1F18" w:rsidP="00F1150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11/26/2013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1F18" w:rsidRDefault="003B1F18" w:rsidP="00F1150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Lee &amp; Jeremy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1F18" w:rsidRDefault="003B1F18" w:rsidP="00F1150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Important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1F18" w:rsidRDefault="00D065AD" w:rsidP="00F1150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Ongoing</w:t>
            </w:r>
          </w:p>
        </w:tc>
      </w:tr>
      <w:tr w:rsidR="003B1F18" w:rsidRPr="0060759A" w:rsidTr="00F11505">
        <w:trPr>
          <w:trHeight w:val="600"/>
          <w:jc w:val="center"/>
        </w:trPr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1F18" w:rsidRDefault="003B1F18" w:rsidP="00F1150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TA-27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1F18" w:rsidRDefault="003B1F18" w:rsidP="00F1150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Establish communication between server / android app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1F18" w:rsidRDefault="003B1F18" w:rsidP="00F1150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11/28/2013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1F18" w:rsidRDefault="003B1F18" w:rsidP="00F1150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Ron &amp;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Kuni</w:t>
            </w:r>
            <w:proofErr w:type="spellEnd"/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1F18" w:rsidRDefault="003B1F18" w:rsidP="00F1150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Important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1F18" w:rsidRDefault="00D065AD" w:rsidP="00F1150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Ongoing</w:t>
            </w:r>
          </w:p>
        </w:tc>
      </w:tr>
      <w:tr w:rsidR="003B1F18" w:rsidRPr="0060759A" w:rsidTr="00F11505">
        <w:trPr>
          <w:trHeight w:val="600"/>
          <w:jc w:val="center"/>
        </w:trPr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1F18" w:rsidRPr="0060759A" w:rsidRDefault="003B1F18" w:rsidP="00F1150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TA-28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1F18" w:rsidRPr="0060759A" w:rsidRDefault="003B1F18" w:rsidP="00F1150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Basic Program functionality (login, view pages, view static information from server)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1F18" w:rsidRPr="0060759A" w:rsidRDefault="003B1F18" w:rsidP="00F1150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12/01/2013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1F18" w:rsidRPr="0060759A" w:rsidRDefault="003B1F18" w:rsidP="00F1150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All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1F18" w:rsidRPr="0060759A" w:rsidRDefault="003B1F18" w:rsidP="00F1150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Critical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1F18" w:rsidRPr="0060759A" w:rsidRDefault="00D065AD" w:rsidP="00F1150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Complete</w:t>
            </w:r>
          </w:p>
        </w:tc>
      </w:tr>
      <w:tr w:rsidR="001228E4" w:rsidRPr="0060759A" w:rsidTr="002742EB">
        <w:trPr>
          <w:trHeight w:val="600"/>
          <w:jc w:val="center"/>
        </w:trPr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28E4" w:rsidRDefault="00294749" w:rsidP="006C572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TA-2</w:t>
            </w:r>
            <w:r w:rsidR="003B1F18"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28E4" w:rsidRDefault="001228E4" w:rsidP="00BE7D3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Prepare Progress Report 3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28E4" w:rsidRDefault="003B1F18" w:rsidP="003B1F1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12/03/2013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28E4" w:rsidRDefault="001228E4" w:rsidP="00BE7D3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Jeremy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28E4" w:rsidRDefault="001228E4" w:rsidP="00BE7D3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Critical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8E4" w:rsidRDefault="00F01020" w:rsidP="00C0150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Complete</w:t>
            </w:r>
          </w:p>
        </w:tc>
      </w:tr>
      <w:tr w:rsidR="00294749" w:rsidRPr="0060759A" w:rsidTr="00C01503">
        <w:trPr>
          <w:trHeight w:val="600"/>
          <w:jc w:val="center"/>
        </w:trPr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4749" w:rsidRDefault="00294749" w:rsidP="00C0150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TA-</w:t>
            </w:r>
            <w:r w:rsidR="003B1F18"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4749" w:rsidRDefault="00294749" w:rsidP="00C0150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More Program Functionality (edit fields, add photos, add users, update database)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4749" w:rsidRDefault="003B1F18" w:rsidP="00C0150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12/06/2013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4749" w:rsidRDefault="00294749" w:rsidP="00C0150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All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4749" w:rsidRDefault="00294749" w:rsidP="00C0150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Important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4749" w:rsidRDefault="00294749" w:rsidP="00C0150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On Schedule</w:t>
            </w:r>
          </w:p>
        </w:tc>
      </w:tr>
      <w:tr w:rsidR="00294749" w:rsidRPr="0060759A" w:rsidTr="00C01503">
        <w:trPr>
          <w:trHeight w:val="600"/>
          <w:jc w:val="center"/>
        </w:trPr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4749" w:rsidRDefault="00294749" w:rsidP="00C0150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TA-</w:t>
            </w:r>
            <w:r w:rsidR="003B1F18">
              <w:rPr>
                <w:rFonts w:ascii="Calibri" w:hAnsi="Calibri" w:cs="Calibri"/>
                <w:color w:val="000000"/>
                <w:sz w:val="22"/>
                <w:szCs w:val="22"/>
              </w:rPr>
              <w:t>31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4749" w:rsidRDefault="00294749" w:rsidP="00E5716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Advanced Functionality (links to web</w:t>
            </w:r>
            <w:r w:rsidR="00E5716C"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networking, research)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4749" w:rsidRDefault="003B1F18" w:rsidP="00C0150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12/8/2013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4749" w:rsidRDefault="00294749" w:rsidP="00C0150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All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4749" w:rsidRDefault="00294749" w:rsidP="00C0150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Important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4749" w:rsidRDefault="00294749" w:rsidP="00C0150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On Schedule</w:t>
            </w:r>
          </w:p>
        </w:tc>
      </w:tr>
      <w:tr w:rsidR="00294749" w:rsidRPr="0060759A" w:rsidTr="00C01503">
        <w:trPr>
          <w:trHeight w:val="600"/>
          <w:jc w:val="center"/>
        </w:trPr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4749" w:rsidRDefault="00294749" w:rsidP="00C0150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TA-</w:t>
            </w:r>
            <w:r w:rsidR="003B1F18">
              <w:rPr>
                <w:rFonts w:ascii="Calibri" w:hAnsi="Calibri" w:cs="Calibri"/>
                <w:color w:val="000000"/>
                <w:sz w:val="22"/>
                <w:szCs w:val="22"/>
              </w:rPr>
              <w:t>32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4749" w:rsidRDefault="00294749" w:rsidP="00C0150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Final Drafts of all Documents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4749" w:rsidRDefault="003B1F18" w:rsidP="00C0150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12/09/2013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4749" w:rsidRDefault="00294749" w:rsidP="00C0150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Kuni</w:t>
            </w:r>
            <w:proofErr w:type="spellEnd"/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4749" w:rsidRDefault="00294749" w:rsidP="00C0150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Important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4749" w:rsidRDefault="00294749" w:rsidP="00C0150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On Schedule</w:t>
            </w:r>
          </w:p>
        </w:tc>
      </w:tr>
      <w:tr w:rsidR="00294749" w:rsidRPr="0060759A" w:rsidTr="00C01503">
        <w:trPr>
          <w:trHeight w:val="600"/>
          <w:jc w:val="center"/>
        </w:trPr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4749" w:rsidRDefault="00294749" w:rsidP="00C0150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TA-</w:t>
            </w:r>
            <w:r w:rsidR="003B1F18">
              <w:rPr>
                <w:rFonts w:ascii="Calibri" w:hAnsi="Calibri" w:cs="Calibri"/>
                <w:color w:val="000000"/>
                <w:sz w:val="22"/>
                <w:szCs w:val="22"/>
              </w:rPr>
              <w:t>33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4749" w:rsidRDefault="00294749" w:rsidP="00C0150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Prepare Final Package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4749" w:rsidRDefault="003B1F18" w:rsidP="003B1F1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12/10/2013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4749" w:rsidRDefault="00294749" w:rsidP="00C0150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Lee &amp;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Kuni</w:t>
            </w:r>
            <w:proofErr w:type="spellEnd"/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4749" w:rsidRDefault="00294749" w:rsidP="00C0150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Critical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4749" w:rsidRDefault="00294749" w:rsidP="00C0150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On Schedule</w:t>
            </w:r>
          </w:p>
        </w:tc>
      </w:tr>
      <w:tr w:rsidR="00294749" w:rsidRPr="0060759A" w:rsidTr="00C01503">
        <w:trPr>
          <w:trHeight w:val="600"/>
          <w:jc w:val="center"/>
        </w:trPr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4749" w:rsidRDefault="00294749" w:rsidP="00C0150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TA-</w:t>
            </w:r>
            <w:r w:rsidR="003B1F18">
              <w:rPr>
                <w:rFonts w:ascii="Calibri" w:hAnsi="Calibri" w:cs="Calibri"/>
                <w:color w:val="000000"/>
                <w:sz w:val="22"/>
                <w:szCs w:val="22"/>
              </w:rPr>
              <w:t>34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4749" w:rsidRDefault="00294749" w:rsidP="00C0150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Prepare Final Presentation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4749" w:rsidRDefault="003B1F18" w:rsidP="003B1F1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12/10/2013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4749" w:rsidRDefault="00294749" w:rsidP="00C0150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Ron &amp; Jeremy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4749" w:rsidRDefault="00294749" w:rsidP="00C0150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Critical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4749" w:rsidRDefault="00294749" w:rsidP="00C0150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On Schedule</w:t>
            </w:r>
          </w:p>
        </w:tc>
      </w:tr>
    </w:tbl>
    <w:p w:rsidR="00CB77DF" w:rsidRDefault="00CB77DF" w:rsidP="00E112EF">
      <w:pPr>
        <w:ind w:firstLine="360"/>
      </w:pPr>
    </w:p>
    <w:p w:rsidR="00322E9A" w:rsidRDefault="00322E9A" w:rsidP="00E112EF">
      <w:pPr>
        <w:ind w:firstLine="360"/>
      </w:pPr>
    </w:p>
    <w:p w:rsidR="00712B51" w:rsidRDefault="00E261E8" w:rsidP="00712B51">
      <w:pPr>
        <w:ind w:left="990" w:hanging="990"/>
        <w:jc w:val="center"/>
      </w:pPr>
      <w:r>
        <w:t>Table 2.</w:t>
      </w:r>
      <w:r>
        <w:tab/>
        <w:t>Project Milestones</w:t>
      </w:r>
      <w:r w:rsidR="00712B51">
        <w:t>.</w:t>
      </w:r>
    </w:p>
    <w:tbl>
      <w:tblPr>
        <w:tblW w:w="9770" w:type="dxa"/>
        <w:jc w:val="center"/>
        <w:tblLook w:val="04A0" w:firstRow="1" w:lastRow="0" w:firstColumn="1" w:lastColumn="0" w:noHBand="0" w:noVBand="1"/>
      </w:tblPr>
      <w:tblGrid>
        <w:gridCol w:w="1176"/>
        <w:gridCol w:w="5150"/>
        <w:gridCol w:w="1280"/>
        <w:gridCol w:w="1040"/>
        <w:gridCol w:w="1124"/>
      </w:tblGrid>
      <w:tr w:rsidR="005141BF" w:rsidRPr="008C3E22" w:rsidTr="0039665C">
        <w:trPr>
          <w:trHeight w:val="615"/>
          <w:jc w:val="center"/>
        </w:trPr>
        <w:tc>
          <w:tcPr>
            <w:tcW w:w="11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41BF" w:rsidRPr="000A7EEB" w:rsidRDefault="005141BF" w:rsidP="008C3E2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A7EE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Milestone</w:t>
            </w:r>
          </w:p>
          <w:p w:rsidR="008C3E22" w:rsidRPr="000A7EEB" w:rsidRDefault="008C3E22" w:rsidP="008C3E2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A7EE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515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41BF" w:rsidRPr="000A7EEB" w:rsidRDefault="008C3E22" w:rsidP="005141B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A7EE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Milestone</w:t>
            </w:r>
          </w:p>
        </w:tc>
        <w:tc>
          <w:tcPr>
            <w:tcW w:w="12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41BF" w:rsidRPr="000A7EEB" w:rsidRDefault="005141BF" w:rsidP="005141B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A7EE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Completion Date</w:t>
            </w:r>
          </w:p>
        </w:tc>
        <w:tc>
          <w:tcPr>
            <w:tcW w:w="10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41BF" w:rsidRPr="000A7EEB" w:rsidRDefault="005141BF" w:rsidP="005141B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A7EE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Assigned to:</w:t>
            </w:r>
          </w:p>
        </w:tc>
        <w:tc>
          <w:tcPr>
            <w:tcW w:w="112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141BF" w:rsidRPr="000A7EEB" w:rsidRDefault="005141BF" w:rsidP="005141B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A7EE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Priority</w:t>
            </w:r>
          </w:p>
        </w:tc>
      </w:tr>
      <w:tr w:rsidR="00C06919" w:rsidRPr="005141BF" w:rsidTr="0039665C">
        <w:trPr>
          <w:trHeight w:val="960"/>
          <w:jc w:val="center"/>
        </w:trPr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919" w:rsidRPr="00C06919" w:rsidRDefault="00C06919" w:rsidP="00E112EF">
            <w:pP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C06919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M1</w:t>
            </w:r>
          </w:p>
          <w:p w:rsidR="00C06919" w:rsidRPr="00C06919" w:rsidRDefault="00C06919" w:rsidP="00E112EF">
            <w:pPr>
              <w:jc w:val="center"/>
              <w:rPr>
                <w:rFonts w:ascii="Calibri" w:hAnsi="Calibri" w:cs="Calibri"/>
                <w:i/>
                <w:color w:val="000000"/>
                <w:sz w:val="22"/>
                <w:szCs w:val="22"/>
              </w:rPr>
            </w:pPr>
            <w:r w:rsidRPr="00C06919">
              <w:rPr>
                <w:rFonts w:ascii="Calibri" w:hAnsi="Calibri" w:cs="Calibri"/>
                <w:i/>
                <w:color w:val="000000"/>
                <w:sz w:val="22"/>
                <w:szCs w:val="22"/>
              </w:rPr>
              <w:t>(complete)</w:t>
            </w:r>
          </w:p>
        </w:tc>
        <w:tc>
          <w:tcPr>
            <w:tcW w:w="5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06919" w:rsidRPr="00E955EE" w:rsidRDefault="00E955EE" w:rsidP="00A356E4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Inception Deck</w:t>
            </w:r>
            <w:r w:rsidR="00C06919" w:rsidRPr="00E955EE">
              <w:rPr>
                <w:rFonts w:ascii="Calibri" w:hAnsi="Calibri" w:cs="Calibri"/>
                <w:sz w:val="22"/>
                <w:szCs w:val="22"/>
              </w:rPr>
              <w:t xml:space="preserve"> presentation.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919" w:rsidRPr="00E955EE" w:rsidRDefault="00AD005D" w:rsidP="00A356E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10/8</w:t>
            </w:r>
            <w:r w:rsidR="00C06919" w:rsidRPr="00E955EE">
              <w:rPr>
                <w:rFonts w:ascii="Calibri" w:hAnsi="Calibri" w:cs="Calibri"/>
                <w:sz w:val="22"/>
                <w:szCs w:val="22"/>
              </w:rPr>
              <w:t>/201</w:t>
            </w:r>
            <w:r w:rsidR="00A356E4" w:rsidRPr="00E955EE">
              <w:rPr>
                <w:rFonts w:ascii="Calibri" w:hAnsi="Calibri" w:cs="Calibri"/>
                <w:sz w:val="22"/>
                <w:szCs w:val="22"/>
              </w:rPr>
              <w:t>3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919" w:rsidRPr="00E955EE" w:rsidRDefault="00251B27" w:rsidP="005141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E955EE">
              <w:rPr>
                <w:rFonts w:ascii="Calibri" w:hAnsi="Calibri" w:cs="Calibri"/>
                <w:sz w:val="22"/>
                <w:szCs w:val="22"/>
              </w:rPr>
              <w:t>Group</w:t>
            </w:r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919" w:rsidRPr="00E955EE" w:rsidRDefault="00A356E4" w:rsidP="005141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E955EE">
              <w:rPr>
                <w:rFonts w:ascii="Calibri" w:hAnsi="Calibri" w:cs="Calibri"/>
                <w:sz w:val="22"/>
                <w:szCs w:val="22"/>
              </w:rPr>
              <w:t>Nominal</w:t>
            </w:r>
          </w:p>
        </w:tc>
      </w:tr>
      <w:tr w:rsidR="00564D74" w:rsidRPr="005141BF" w:rsidTr="0039665C">
        <w:trPr>
          <w:trHeight w:val="960"/>
          <w:jc w:val="center"/>
        </w:trPr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4D74" w:rsidRDefault="0039665C" w:rsidP="00E112EF">
            <w:pP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M2</w:t>
            </w:r>
          </w:p>
          <w:p w:rsidR="004E2DDE" w:rsidRPr="004E2DDE" w:rsidRDefault="004E2DDE" w:rsidP="00E112EF">
            <w:pPr>
              <w:jc w:val="center"/>
              <w:rPr>
                <w:rFonts w:ascii="Calibri" w:hAnsi="Calibri" w:cs="Calibri"/>
                <w:i/>
                <w:color w:val="000000"/>
                <w:sz w:val="22"/>
                <w:szCs w:val="22"/>
              </w:rPr>
            </w:pPr>
            <w:r w:rsidRPr="004E2DDE">
              <w:rPr>
                <w:rFonts w:ascii="Calibri" w:hAnsi="Calibri" w:cs="Calibri"/>
                <w:i/>
                <w:color w:val="000000"/>
                <w:sz w:val="22"/>
                <w:szCs w:val="22"/>
              </w:rPr>
              <w:t>(complete)</w:t>
            </w:r>
          </w:p>
        </w:tc>
        <w:tc>
          <w:tcPr>
            <w:tcW w:w="5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4D74" w:rsidRDefault="00564D74" w:rsidP="0025338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P3 Development Plan and Status Report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4D74" w:rsidRPr="000A7EEB" w:rsidRDefault="00564D74" w:rsidP="0025338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10/15/2013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4D74" w:rsidRPr="00E955EE" w:rsidRDefault="00564D74" w:rsidP="005141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Group</w:t>
            </w:r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4D74" w:rsidRPr="00E955EE" w:rsidRDefault="00564D74" w:rsidP="005141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Nominal</w:t>
            </w:r>
          </w:p>
        </w:tc>
      </w:tr>
      <w:tr w:rsidR="0039665C" w:rsidRPr="005141BF" w:rsidTr="0039665C">
        <w:trPr>
          <w:trHeight w:val="960"/>
          <w:jc w:val="center"/>
        </w:trPr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665C" w:rsidRDefault="0039665C" w:rsidP="00E112EF">
            <w:pP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M3</w:t>
            </w:r>
          </w:p>
          <w:p w:rsidR="00274B0D" w:rsidRPr="00C06919" w:rsidRDefault="00274B0D" w:rsidP="00E112EF">
            <w:pP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4E2DDE">
              <w:rPr>
                <w:rFonts w:ascii="Calibri" w:hAnsi="Calibri" w:cs="Calibri"/>
                <w:i/>
                <w:color w:val="000000"/>
                <w:sz w:val="22"/>
                <w:szCs w:val="22"/>
              </w:rPr>
              <w:t>(complete)</w:t>
            </w:r>
          </w:p>
        </w:tc>
        <w:tc>
          <w:tcPr>
            <w:tcW w:w="5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665C" w:rsidRPr="000A7EEB" w:rsidRDefault="0039665C" w:rsidP="0025338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P3 Progress Report 1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665C" w:rsidRPr="000A7EEB" w:rsidRDefault="0039665C" w:rsidP="0025338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10/22/2013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665C" w:rsidRPr="000A7EEB" w:rsidRDefault="0039665C" w:rsidP="0025338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Group</w:t>
            </w:r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665C" w:rsidRPr="000A7EEB" w:rsidRDefault="0039665C" w:rsidP="0025338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Important</w:t>
            </w:r>
          </w:p>
        </w:tc>
      </w:tr>
      <w:tr w:rsidR="0039665C" w:rsidRPr="005141BF" w:rsidTr="0039665C">
        <w:trPr>
          <w:trHeight w:val="960"/>
          <w:jc w:val="center"/>
        </w:trPr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665C" w:rsidRDefault="00A01FF3" w:rsidP="00E112EF">
            <w:pP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M4</w:t>
            </w:r>
          </w:p>
          <w:p w:rsidR="00274B0D" w:rsidRPr="00C06919" w:rsidRDefault="00274B0D" w:rsidP="00E112EF">
            <w:pP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4E2DDE">
              <w:rPr>
                <w:rFonts w:ascii="Calibri" w:hAnsi="Calibri" w:cs="Calibri"/>
                <w:i/>
                <w:color w:val="000000"/>
                <w:sz w:val="22"/>
                <w:szCs w:val="22"/>
              </w:rPr>
              <w:t>(complete)</w:t>
            </w:r>
          </w:p>
        </w:tc>
        <w:tc>
          <w:tcPr>
            <w:tcW w:w="5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665C" w:rsidRPr="00E955EE" w:rsidRDefault="0039665C" w:rsidP="00A356E4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P3 Submission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665C" w:rsidRPr="00E955EE" w:rsidRDefault="0039665C" w:rsidP="00A356E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10/31/2013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665C" w:rsidRPr="00E955EE" w:rsidRDefault="0039665C" w:rsidP="005141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Kuni</w:t>
            </w:r>
            <w:proofErr w:type="spellEnd"/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665C" w:rsidRPr="00E955EE" w:rsidRDefault="0039665C" w:rsidP="005141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Important</w:t>
            </w:r>
          </w:p>
        </w:tc>
      </w:tr>
      <w:tr w:rsidR="0039665C" w:rsidRPr="005141BF" w:rsidTr="0039665C">
        <w:trPr>
          <w:trHeight w:val="960"/>
          <w:jc w:val="center"/>
        </w:trPr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665C" w:rsidRDefault="00A01FF3" w:rsidP="00E112EF">
            <w:pP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M5</w:t>
            </w:r>
          </w:p>
          <w:p w:rsidR="00274B0D" w:rsidRPr="00C06919" w:rsidRDefault="00274B0D" w:rsidP="00E112EF">
            <w:pP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4E2DDE">
              <w:rPr>
                <w:rFonts w:ascii="Calibri" w:hAnsi="Calibri" w:cs="Calibri"/>
                <w:i/>
                <w:color w:val="000000"/>
                <w:sz w:val="22"/>
                <w:szCs w:val="22"/>
              </w:rPr>
              <w:t>(complete)</w:t>
            </w:r>
          </w:p>
          <w:p w:rsidR="0039665C" w:rsidRPr="000A7EEB" w:rsidRDefault="0039665C" w:rsidP="00E112E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9665C" w:rsidRPr="00E955EE" w:rsidRDefault="0039665C" w:rsidP="00A356E4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P3</w:t>
            </w:r>
            <w:r w:rsidRPr="00E955EE">
              <w:rPr>
                <w:rFonts w:ascii="Calibri" w:hAnsi="Calibri" w:cs="Calibri"/>
                <w:sz w:val="22"/>
                <w:szCs w:val="22"/>
              </w:rPr>
              <w:t xml:space="preserve"> Presentation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665C" w:rsidRPr="00E955EE" w:rsidRDefault="0039665C" w:rsidP="004F4A4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10/31</w:t>
            </w:r>
            <w:r w:rsidRPr="00E955EE">
              <w:rPr>
                <w:rFonts w:ascii="Calibri" w:hAnsi="Calibri" w:cs="Calibri"/>
                <w:sz w:val="22"/>
                <w:szCs w:val="22"/>
              </w:rPr>
              <w:t>/2013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665C" w:rsidRPr="00E955EE" w:rsidRDefault="0039665C" w:rsidP="00A356E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E955EE">
              <w:rPr>
                <w:rFonts w:ascii="Calibri" w:hAnsi="Calibri" w:cs="Calibri"/>
                <w:sz w:val="22"/>
                <w:szCs w:val="22"/>
              </w:rPr>
              <w:t> Group</w:t>
            </w:r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665C" w:rsidRPr="00E955EE" w:rsidRDefault="0039665C" w:rsidP="004F4A4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Critical</w:t>
            </w:r>
          </w:p>
        </w:tc>
      </w:tr>
      <w:tr w:rsidR="0039665C" w:rsidRPr="005141BF" w:rsidTr="0039665C">
        <w:trPr>
          <w:trHeight w:val="960"/>
          <w:jc w:val="center"/>
        </w:trPr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665C" w:rsidRDefault="00A01FF3" w:rsidP="00E112EF">
            <w:pP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M6</w:t>
            </w:r>
          </w:p>
          <w:p w:rsidR="00E5716C" w:rsidRPr="00C06919" w:rsidRDefault="00E5716C" w:rsidP="00E5716C">
            <w:pP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4E2DDE">
              <w:rPr>
                <w:rFonts w:ascii="Calibri" w:hAnsi="Calibri" w:cs="Calibri"/>
                <w:i/>
                <w:color w:val="000000"/>
                <w:sz w:val="22"/>
                <w:szCs w:val="22"/>
              </w:rPr>
              <w:t>(complete)</w:t>
            </w:r>
          </w:p>
          <w:p w:rsidR="00E5716C" w:rsidRDefault="00E5716C" w:rsidP="00E112EF">
            <w:pP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5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665C" w:rsidRDefault="0039665C" w:rsidP="00C0691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P4 Status Report 1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665C" w:rsidRPr="000A7EEB" w:rsidRDefault="00EF5952" w:rsidP="00D8588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11/12/2013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665C" w:rsidRPr="000A7EEB" w:rsidRDefault="00EF5952" w:rsidP="004F4A4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Group</w:t>
            </w:r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665C" w:rsidRPr="000A7EEB" w:rsidRDefault="00EF5952" w:rsidP="004F4A4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Important</w:t>
            </w:r>
          </w:p>
        </w:tc>
      </w:tr>
      <w:tr w:rsidR="0039665C" w:rsidRPr="005141BF" w:rsidTr="0039665C">
        <w:trPr>
          <w:trHeight w:val="960"/>
          <w:jc w:val="center"/>
        </w:trPr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665C" w:rsidRDefault="00A01FF3" w:rsidP="00E112EF">
            <w:pP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lastRenderedPageBreak/>
              <w:t>M7</w:t>
            </w:r>
          </w:p>
        </w:tc>
        <w:tc>
          <w:tcPr>
            <w:tcW w:w="5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665C" w:rsidRDefault="0039665C" w:rsidP="00C0691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P4 Status Report 2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665C" w:rsidRPr="000A7EEB" w:rsidRDefault="00EF5952" w:rsidP="00D8588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11/21/2013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665C" w:rsidRPr="000A7EEB" w:rsidRDefault="00EF5952" w:rsidP="004F4A4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Group</w:t>
            </w:r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665C" w:rsidRPr="000A7EEB" w:rsidRDefault="00EF5952" w:rsidP="004F4A4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Important</w:t>
            </w:r>
          </w:p>
        </w:tc>
      </w:tr>
      <w:tr w:rsidR="0039665C" w:rsidRPr="005141BF" w:rsidTr="0039665C">
        <w:trPr>
          <w:trHeight w:val="960"/>
          <w:jc w:val="center"/>
        </w:trPr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665C" w:rsidRDefault="00A01FF3" w:rsidP="00E112EF">
            <w:pP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M8</w:t>
            </w:r>
          </w:p>
        </w:tc>
        <w:tc>
          <w:tcPr>
            <w:tcW w:w="5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665C" w:rsidRDefault="0039665C" w:rsidP="00C0691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P4 Status Report 3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665C" w:rsidRPr="000A7EEB" w:rsidRDefault="00EF5952" w:rsidP="00D8588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12/03/2013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665C" w:rsidRPr="000A7EEB" w:rsidRDefault="00EF5952" w:rsidP="004F4A4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Group</w:t>
            </w:r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665C" w:rsidRPr="000A7EEB" w:rsidRDefault="00EF5952" w:rsidP="004F4A4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Important</w:t>
            </w:r>
          </w:p>
        </w:tc>
      </w:tr>
      <w:tr w:rsidR="00A01FF3" w:rsidRPr="005141BF" w:rsidTr="0039665C">
        <w:trPr>
          <w:trHeight w:val="960"/>
          <w:jc w:val="center"/>
        </w:trPr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1FF3" w:rsidRPr="00C06919" w:rsidRDefault="00A01FF3" w:rsidP="00253383">
            <w:pP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M9</w:t>
            </w:r>
          </w:p>
          <w:p w:rsidR="00A01FF3" w:rsidRPr="000A7EEB" w:rsidRDefault="00A01FF3" w:rsidP="0025338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01FF3" w:rsidRPr="000A7EEB" w:rsidRDefault="00A01FF3" w:rsidP="0025338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P4 Submission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1FF3" w:rsidRPr="000A7EEB" w:rsidRDefault="00A01FF3" w:rsidP="0025338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12/12/2013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1FF3" w:rsidRPr="000A7EEB" w:rsidRDefault="00A01FF3" w:rsidP="0025338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Group</w:t>
            </w:r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1FF3" w:rsidRPr="000A7EEB" w:rsidRDefault="00A01FF3" w:rsidP="0025338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Critical</w:t>
            </w:r>
          </w:p>
        </w:tc>
      </w:tr>
    </w:tbl>
    <w:p w:rsidR="005702ED" w:rsidRDefault="005702ED" w:rsidP="00790F69">
      <w:pPr>
        <w:ind w:firstLine="360"/>
        <w:jc w:val="both"/>
      </w:pPr>
    </w:p>
    <w:p w:rsidR="00A43D53" w:rsidRDefault="00A43D53" w:rsidP="00790F69">
      <w:pPr>
        <w:ind w:firstLine="360"/>
        <w:jc w:val="both"/>
      </w:pPr>
    </w:p>
    <w:p w:rsidR="00A43D53" w:rsidRDefault="00A43D53" w:rsidP="00790F69">
      <w:pPr>
        <w:ind w:firstLine="360"/>
        <w:jc w:val="both"/>
      </w:pPr>
    </w:p>
    <w:p w:rsidR="001D1A76" w:rsidRDefault="001D1A76" w:rsidP="00790F69">
      <w:pPr>
        <w:ind w:firstLine="360"/>
        <w:jc w:val="both"/>
      </w:pPr>
    </w:p>
    <w:p w:rsidR="001D1A76" w:rsidRPr="00AD00CB" w:rsidRDefault="001D1A76" w:rsidP="001D1A76">
      <w:pPr>
        <w:pStyle w:val="Heading1"/>
        <w:rPr>
          <w:i w:val="0"/>
        </w:rPr>
      </w:pPr>
      <w:r w:rsidRPr="00AD00CB">
        <w:rPr>
          <w:i w:val="0"/>
        </w:rPr>
        <w:t>Risk Analysis</w:t>
      </w:r>
    </w:p>
    <w:p w:rsidR="001D1A76" w:rsidRPr="00AD00CB" w:rsidRDefault="001D1A76" w:rsidP="001D1A76">
      <w:pPr>
        <w:ind w:firstLine="360"/>
      </w:pPr>
    </w:p>
    <w:p w:rsidR="001D1A76" w:rsidRPr="00AD00CB" w:rsidRDefault="001D1A76" w:rsidP="001D1A76">
      <w:pPr>
        <w:ind w:firstLine="360"/>
      </w:pPr>
      <w:r w:rsidRPr="00AD00CB">
        <w:t xml:space="preserve">Each of the risks associated with the project were re-evaluated.  Each of these items was re-arranged to reflect the risks that the group perceived to have higher consequences.  </w:t>
      </w:r>
    </w:p>
    <w:p w:rsidR="001D1A76" w:rsidRPr="00AD00CB" w:rsidRDefault="001D1A76" w:rsidP="001D1A76">
      <w:pPr>
        <w:ind w:firstLine="360"/>
      </w:pPr>
    </w:p>
    <w:p w:rsidR="001D1A76" w:rsidRPr="00AD00CB" w:rsidRDefault="001D1A76" w:rsidP="001D1A76">
      <w:pPr>
        <w:rPr>
          <w:color w:val="000000"/>
          <w:szCs w:val="24"/>
        </w:rPr>
      </w:pPr>
      <w:r w:rsidRPr="00AD00CB">
        <w:rPr>
          <w:b/>
          <w:color w:val="000000"/>
          <w:szCs w:val="24"/>
        </w:rPr>
        <w:t>Risk Analysis:</w:t>
      </w:r>
      <w:r w:rsidRPr="00AD00CB">
        <w:rPr>
          <w:color w:val="000000"/>
          <w:szCs w:val="24"/>
        </w:rPr>
        <w:br/>
      </w:r>
    </w:p>
    <w:p w:rsidR="001D1A76" w:rsidRPr="00AD00CB" w:rsidRDefault="001D1A76" w:rsidP="001D1A76">
      <w:pPr>
        <w:numPr>
          <w:ilvl w:val="0"/>
          <w:numId w:val="9"/>
        </w:numPr>
      </w:pPr>
      <w:r w:rsidRPr="00AD00CB">
        <w:rPr>
          <w:color w:val="000000"/>
          <w:szCs w:val="24"/>
        </w:rPr>
        <w:t>R01: The project is inadequately completed because minimal progress is made until the deadline is close.</w:t>
      </w:r>
      <w:r w:rsidRPr="00AD00CB">
        <w:t xml:space="preserve"> </w:t>
      </w:r>
    </w:p>
    <w:p w:rsidR="001D1A76" w:rsidRPr="00AD00CB" w:rsidRDefault="001D1A76" w:rsidP="001D1A76">
      <w:pPr>
        <w:numPr>
          <w:ilvl w:val="0"/>
          <w:numId w:val="10"/>
        </w:numPr>
      </w:pPr>
      <w:r w:rsidRPr="00AD00CB">
        <w:t>Fix01 – Create tasks with deadlines in order to pace the completion of the project’s key aspects.</w:t>
      </w:r>
    </w:p>
    <w:p w:rsidR="001D1A76" w:rsidRPr="00AD00CB" w:rsidRDefault="001D1A76" w:rsidP="001D1A76"/>
    <w:p w:rsidR="001D1A76" w:rsidRPr="00AD00CB" w:rsidRDefault="001D1A76" w:rsidP="001D1A76">
      <w:pPr>
        <w:numPr>
          <w:ilvl w:val="0"/>
          <w:numId w:val="9"/>
        </w:numPr>
        <w:rPr>
          <w:color w:val="000000"/>
          <w:szCs w:val="24"/>
        </w:rPr>
      </w:pPr>
      <w:r w:rsidRPr="00AD00CB">
        <w:rPr>
          <w:color w:val="000000"/>
          <w:szCs w:val="24"/>
        </w:rPr>
        <w:t xml:space="preserve">R02: The scope of the project is too large to complete on time. </w:t>
      </w:r>
    </w:p>
    <w:p w:rsidR="001D1A76" w:rsidRPr="00AD00CB" w:rsidRDefault="004501FA" w:rsidP="001D1A76">
      <w:pPr>
        <w:numPr>
          <w:ilvl w:val="0"/>
          <w:numId w:val="10"/>
        </w:numPr>
        <w:rPr>
          <w:color w:val="000000"/>
          <w:szCs w:val="24"/>
        </w:rPr>
      </w:pPr>
      <w:r>
        <w:rPr>
          <w:color w:val="000000"/>
          <w:szCs w:val="24"/>
        </w:rPr>
        <w:t>Fix01</w:t>
      </w:r>
      <w:r w:rsidR="001D1A76" w:rsidRPr="00AD00CB">
        <w:rPr>
          <w:color w:val="000000"/>
          <w:szCs w:val="24"/>
        </w:rPr>
        <w:t xml:space="preserve"> – Organize the project scope in several releases and attempt to complete a working release of the project before deadline. </w:t>
      </w:r>
    </w:p>
    <w:p w:rsidR="001D1A76" w:rsidRPr="00AD00CB" w:rsidRDefault="001D1A76" w:rsidP="001D1A76">
      <w:pPr>
        <w:ind w:left="2160"/>
        <w:rPr>
          <w:color w:val="000000"/>
          <w:szCs w:val="24"/>
        </w:rPr>
      </w:pPr>
    </w:p>
    <w:p w:rsidR="001D1A76" w:rsidRPr="00AD00CB" w:rsidRDefault="001D1A76" w:rsidP="001D1A76">
      <w:pPr>
        <w:numPr>
          <w:ilvl w:val="0"/>
          <w:numId w:val="9"/>
        </w:numPr>
        <w:rPr>
          <w:color w:val="000000"/>
          <w:szCs w:val="24"/>
        </w:rPr>
      </w:pPr>
      <w:r w:rsidRPr="00AD00CB">
        <w:rPr>
          <w:color w:val="000000"/>
          <w:szCs w:val="24"/>
        </w:rPr>
        <w:t>R03: Machine Identification fails to work.</w:t>
      </w:r>
    </w:p>
    <w:p w:rsidR="001D1A76" w:rsidRDefault="004501FA" w:rsidP="001D1A76">
      <w:pPr>
        <w:numPr>
          <w:ilvl w:val="0"/>
          <w:numId w:val="10"/>
        </w:numPr>
        <w:rPr>
          <w:color w:val="000000"/>
          <w:szCs w:val="24"/>
        </w:rPr>
      </w:pPr>
      <w:r>
        <w:rPr>
          <w:color w:val="000000"/>
          <w:szCs w:val="24"/>
        </w:rPr>
        <w:t>Fix01</w:t>
      </w:r>
      <w:r w:rsidR="001D1A76" w:rsidRPr="00AD00CB">
        <w:rPr>
          <w:color w:val="000000"/>
          <w:szCs w:val="24"/>
        </w:rPr>
        <w:t xml:space="preserve"> – </w:t>
      </w:r>
      <w:r w:rsidR="001D1A76">
        <w:rPr>
          <w:color w:val="000000"/>
          <w:szCs w:val="24"/>
        </w:rPr>
        <w:t xml:space="preserve">Establish Amazon Turk as the primary method </w:t>
      </w:r>
    </w:p>
    <w:p w:rsidR="004501FA" w:rsidRPr="00AD00CB" w:rsidRDefault="004501FA" w:rsidP="001D1A76">
      <w:pPr>
        <w:numPr>
          <w:ilvl w:val="0"/>
          <w:numId w:val="10"/>
        </w:numPr>
        <w:rPr>
          <w:color w:val="000000"/>
          <w:szCs w:val="24"/>
        </w:rPr>
      </w:pPr>
      <w:r>
        <w:rPr>
          <w:color w:val="000000"/>
          <w:szCs w:val="24"/>
        </w:rPr>
        <w:t>Fix02</w:t>
      </w:r>
    </w:p>
    <w:p w:rsidR="001D1A76" w:rsidRPr="00AD00CB" w:rsidRDefault="001D1A76" w:rsidP="001D1A76">
      <w:pPr>
        <w:ind w:left="2160"/>
        <w:rPr>
          <w:color w:val="000000"/>
          <w:szCs w:val="24"/>
        </w:rPr>
      </w:pPr>
    </w:p>
    <w:p w:rsidR="001D1A76" w:rsidRPr="00AD00CB" w:rsidRDefault="001D1A76" w:rsidP="001D1A76">
      <w:pPr>
        <w:numPr>
          <w:ilvl w:val="0"/>
          <w:numId w:val="9"/>
        </w:numPr>
        <w:rPr>
          <w:color w:val="000000"/>
          <w:szCs w:val="24"/>
        </w:rPr>
      </w:pPr>
      <w:r w:rsidRPr="00AD00CB">
        <w:rPr>
          <w:color w:val="000000"/>
          <w:szCs w:val="24"/>
        </w:rPr>
        <w:t>R04: Collectors don’t find it effective.</w:t>
      </w:r>
    </w:p>
    <w:p w:rsidR="001D1A76" w:rsidRPr="00AD00CB" w:rsidRDefault="001D1A76" w:rsidP="001D1A76">
      <w:pPr>
        <w:numPr>
          <w:ilvl w:val="0"/>
          <w:numId w:val="10"/>
        </w:numPr>
        <w:rPr>
          <w:color w:val="000000"/>
          <w:szCs w:val="24"/>
        </w:rPr>
      </w:pPr>
      <w:r w:rsidRPr="00AD00CB">
        <w:rPr>
          <w:color w:val="000000"/>
          <w:szCs w:val="24"/>
        </w:rPr>
        <w:t>Fix0</w:t>
      </w:r>
      <w:r w:rsidR="004501FA">
        <w:rPr>
          <w:color w:val="000000"/>
          <w:szCs w:val="24"/>
        </w:rPr>
        <w:t>1</w:t>
      </w:r>
      <w:r w:rsidRPr="00AD00CB">
        <w:rPr>
          <w:color w:val="000000"/>
          <w:szCs w:val="24"/>
        </w:rPr>
        <w:t xml:space="preserve"> – Use tools such as Amazon Turk to increase effectiveness. Respond to customer feedback between software revision releases.</w:t>
      </w:r>
    </w:p>
    <w:p w:rsidR="001D1A76" w:rsidRPr="00AD00CB" w:rsidRDefault="001D1A76" w:rsidP="001D1A76">
      <w:pPr>
        <w:ind w:left="2160"/>
        <w:rPr>
          <w:color w:val="000000"/>
          <w:szCs w:val="24"/>
        </w:rPr>
      </w:pPr>
    </w:p>
    <w:p w:rsidR="001D1A76" w:rsidRPr="00AD00CB" w:rsidRDefault="001D1A76" w:rsidP="001D1A76">
      <w:pPr>
        <w:numPr>
          <w:ilvl w:val="0"/>
          <w:numId w:val="9"/>
        </w:numPr>
        <w:rPr>
          <w:color w:val="000000"/>
          <w:szCs w:val="24"/>
        </w:rPr>
      </w:pPr>
      <w:r w:rsidRPr="00AD00CB">
        <w:rPr>
          <w:color w:val="000000"/>
          <w:szCs w:val="24"/>
        </w:rPr>
        <w:t>R05: Inability to drive out bugs.</w:t>
      </w:r>
    </w:p>
    <w:p w:rsidR="001D1A76" w:rsidRPr="00AD00CB" w:rsidRDefault="004501FA" w:rsidP="001D1A76">
      <w:pPr>
        <w:numPr>
          <w:ilvl w:val="0"/>
          <w:numId w:val="10"/>
        </w:numPr>
        <w:rPr>
          <w:color w:val="000000"/>
          <w:szCs w:val="24"/>
        </w:rPr>
      </w:pPr>
      <w:r>
        <w:rPr>
          <w:color w:val="000000"/>
          <w:szCs w:val="24"/>
        </w:rPr>
        <w:t>Fix01</w:t>
      </w:r>
      <w:r w:rsidR="001D1A76" w:rsidRPr="00AD00CB">
        <w:rPr>
          <w:color w:val="000000"/>
          <w:szCs w:val="24"/>
        </w:rPr>
        <w:t xml:space="preserve"> – Perform early product testing by developers and solicit outside testing from focus study group. </w:t>
      </w:r>
    </w:p>
    <w:p w:rsidR="001D1A76" w:rsidRPr="00AD00CB" w:rsidRDefault="001D1A76" w:rsidP="001D1A76">
      <w:pPr>
        <w:ind w:left="1080"/>
        <w:rPr>
          <w:color w:val="000000"/>
          <w:szCs w:val="24"/>
        </w:rPr>
      </w:pPr>
    </w:p>
    <w:p w:rsidR="001D1A76" w:rsidRPr="00AD00CB" w:rsidRDefault="001D1A76" w:rsidP="001D1A76">
      <w:pPr>
        <w:numPr>
          <w:ilvl w:val="0"/>
          <w:numId w:val="9"/>
        </w:numPr>
        <w:rPr>
          <w:color w:val="000000"/>
          <w:szCs w:val="24"/>
        </w:rPr>
      </w:pPr>
      <w:r w:rsidRPr="00AD00CB">
        <w:rPr>
          <w:color w:val="000000"/>
          <w:szCs w:val="24"/>
        </w:rPr>
        <w:t>R06: Properly identify 2D and 3D objects.</w:t>
      </w:r>
    </w:p>
    <w:p w:rsidR="001D1A76" w:rsidRPr="00AD00CB" w:rsidRDefault="001D1A76" w:rsidP="001D1A76">
      <w:pPr>
        <w:numPr>
          <w:ilvl w:val="0"/>
          <w:numId w:val="10"/>
        </w:numPr>
        <w:rPr>
          <w:color w:val="000000"/>
          <w:szCs w:val="24"/>
        </w:rPr>
      </w:pPr>
      <w:r w:rsidRPr="00AD00CB">
        <w:rPr>
          <w:color w:val="000000"/>
          <w:szCs w:val="24"/>
        </w:rPr>
        <w:t>Fix0</w:t>
      </w:r>
      <w:r w:rsidR="004501FA">
        <w:rPr>
          <w:color w:val="000000"/>
          <w:szCs w:val="24"/>
        </w:rPr>
        <w:t>1</w:t>
      </w:r>
      <w:r w:rsidRPr="00AD00CB">
        <w:rPr>
          <w:color w:val="000000"/>
          <w:szCs w:val="24"/>
        </w:rPr>
        <w:t xml:space="preserve"> – </w:t>
      </w:r>
      <w:r>
        <w:rPr>
          <w:color w:val="000000"/>
          <w:szCs w:val="24"/>
        </w:rPr>
        <w:t>Allow feedback from collectors to verify errors in identification</w:t>
      </w:r>
    </w:p>
    <w:p w:rsidR="001D1A76" w:rsidRPr="00AD00CB" w:rsidRDefault="001D1A76" w:rsidP="001D1A76">
      <w:pPr>
        <w:ind w:left="1080"/>
        <w:rPr>
          <w:color w:val="000000"/>
          <w:szCs w:val="24"/>
        </w:rPr>
      </w:pPr>
    </w:p>
    <w:p w:rsidR="00EA2D0E" w:rsidRPr="002D7166" w:rsidRDefault="001D1A76" w:rsidP="002D7166">
      <w:pPr>
        <w:numPr>
          <w:ilvl w:val="0"/>
          <w:numId w:val="9"/>
        </w:numPr>
        <w:rPr>
          <w:color w:val="000000"/>
          <w:szCs w:val="24"/>
        </w:rPr>
      </w:pPr>
      <w:r w:rsidRPr="00AD00CB">
        <w:rPr>
          <w:color w:val="000000"/>
          <w:szCs w:val="24"/>
        </w:rPr>
        <w:lastRenderedPageBreak/>
        <w:t>R07: New platform for developers (Android).</w:t>
      </w:r>
    </w:p>
    <w:p w:rsidR="00EA2D0E" w:rsidRDefault="004501FA" w:rsidP="00EA2D0E">
      <w:pPr>
        <w:pStyle w:val="ListParagraph"/>
        <w:numPr>
          <w:ilvl w:val="0"/>
          <w:numId w:val="10"/>
        </w:numPr>
        <w:jc w:val="both"/>
      </w:pPr>
      <w:r>
        <w:rPr>
          <w:color w:val="000000"/>
          <w:szCs w:val="24"/>
        </w:rPr>
        <w:t>Fix01</w:t>
      </w:r>
      <w:r w:rsidR="00EA2D0E" w:rsidRPr="00EA2D0E">
        <w:rPr>
          <w:color w:val="000000"/>
          <w:szCs w:val="24"/>
        </w:rPr>
        <w:t xml:space="preserve"> – All team members begin experimenting with software development early.</w:t>
      </w:r>
    </w:p>
    <w:sectPr w:rsidR="00EA2D0E" w:rsidSect="00846B30">
      <w:headerReference w:type="default" r:id="rId8"/>
      <w:footerReference w:type="default" r:id="rId9"/>
      <w:type w:val="continuous"/>
      <w:pgSz w:w="12240" w:h="15840"/>
      <w:pgMar w:top="1440" w:right="1440" w:bottom="1440" w:left="1440" w:header="720" w:footer="720" w:gutter="0"/>
      <w:cols w:space="720" w:equalWidth="0">
        <w:col w:w="9000" w:space="720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1166" w:rsidRDefault="002C1166">
      <w:r>
        <w:separator/>
      </w:r>
    </w:p>
  </w:endnote>
  <w:endnote w:type="continuationSeparator" w:id="0">
    <w:p w:rsidR="002C1166" w:rsidRDefault="002C11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5AA4" w:rsidRDefault="00F25AA4">
    <w:pPr>
      <w:tabs>
        <w:tab w:val="left" w:pos="1800"/>
      </w:tabs>
      <w:ind w:left="1800" w:hanging="1800"/>
      <w:jc w:val="center"/>
      <w:rPr>
        <w:bCs/>
        <w:sz w:val="20"/>
      </w:rPr>
    </w:pPr>
    <w:r>
      <w:rPr>
        <w:bCs/>
        <w:sz w:val="20"/>
      </w:rPr>
      <w:t>Department of Electrical and Computer Engineering</w:t>
    </w:r>
  </w:p>
  <w:p w:rsidR="00F25AA4" w:rsidRDefault="00F25AA4">
    <w:pPr>
      <w:pStyle w:val="Footer"/>
      <w:jc w:val="center"/>
    </w:pPr>
    <w:r>
      <w:rPr>
        <w:bCs/>
        <w:sz w:val="20"/>
      </w:rPr>
      <w:t>The University of Alabama at Birmingham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1166" w:rsidRDefault="002C1166">
      <w:r>
        <w:separator/>
      </w:r>
    </w:p>
  </w:footnote>
  <w:footnote w:type="continuationSeparator" w:id="0">
    <w:p w:rsidR="002C1166" w:rsidRDefault="002C11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5AA4" w:rsidRDefault="00F25AA4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F7D57"/>
    <w:multiLevelType w:val="hybridMultilevel"/>
    <w:tmpl w:val="808E5E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73752EA"/>
    <w:multiLevelType w:val="hybridMultilevel"/>
    <w:tmpl w:val="656EA9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A2A6ADF"/>
    <w:multiLevelType w:val="hybridMultilevel"/>
    <w:tmpl w:val="5628BE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17D02C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2DA138CD"/>
    <w:multiLevelType w:val="hybridMultilevel"/>
    <w:tmpl w:val="9074376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32977A5E"/>
    <w:multiLevelType w:val="hybridMultilevel"/>
    <w:tmpl w:val="B8D08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465EDD"/>
    <w:multiLevelType w:val="hybridMultilevel"/>
    <w:tmpl w:val="CADA96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CDD1C4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E7A12DF"/>
    <w:multiLevelType w:val="hybridMultilevel"/>
    <w:tmpl w:val="96D03C2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45B209F6"/>
    <w:multiLevelType w:val="hybridMultilevel"/>
    <w:tmpl w:val="88720F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8E515B3"/>
    <w:multiLevelType w:val="hybridMultilevel"/>
    <w:tmpl w:val="4634CC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6A104CD"/>
    <w:multiLevelType w:val="hybridMultilevel"/>
    <w:tmpl w:val="1CC29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8624CDC"/>
    <w:multiLevelType w:val="hybridMultilevel"/>
    <w:tmpl w:val="A952543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75685EAC"/>
    <w:multiLevelType w:val="hybridMultilevel"/>
    <w:tmpl w:val="4810244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76B24C81"/>
    <w:multiLevelType w:val="hybridMultilevel"/>
    <w:tmpl w:val="4E50B8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7B1B7D2C"/>
    <w:multiLevelType w:val="hybridMultilevel"/>
    <w:tmpl w:val="ADCC04C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3"/>
  </w:num>
  <w:num w:numId="3">
    <w:abstractNumId w:val="15"/>
  </w:num>
  <w:num w:numId="4">
    <w:abstractNumId w:val="12"/>
  </w:num>
  <w:num w:numId="5">
    <w:abstractNumId w:val="4"/>
  </w:num>
  <w:num w:numId="6">
    <w:abstractNumId w:val="13"/>
  </w:num>
  <w:num w:numId="7">
    <w:abstractNumId w:val="0"/>
  </w:num>
  <w:num w:numId="8">
    <w:abstractNumId w:val="1"/>
  </w:num>
  <w:num w:numId="9">
    <w:abstractNumId w:val="14"/>
  </w:num>
  <w:num w:numId="10">
    <w:abstractNumId w:val="8"/>
  </w:num>
  <w:num w:numId="11">
    <w:abstractNumId w:val="9"/>
  </w:num>
  <w:num w:numId="12">
    <w:abstractNumId w:val="5"/>
  </w:num>
  <w:num w:numId="13">
    <w:abstractNumId w:val="11"/>
  </w:num>
  <w:num w:numId="14">
    <w:abstractNumId w:val="2"/>
  </w:num>
  <w:num w:numId="15">
    <w:abstractNumId w:val="6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36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023"/>
    <w:rsid w:val="0001189B"/>
    <w:rsid w:val="0002482D"/>
    <w:rsid w:val="00044101"/>
    <w:rsid w:val="000505EB"/>
    <w:rsid w:val="00077613"/>
    <w:rsid w:val="000A6A0E"/>
    <w:rsid w:val="000A7EEB"/>
    <w:rsid w:val="000C17B4"/>
    <w:rsid w:val="000C3842"/>
    <w:rsid w:val="000E2F4D"/>
    <w:rsid w:val="001103A1"/>
    <w:rsid w:val="001228E4"/>
    <w:rsid w:val="00167C27"/>
    <w:rsid w:val="001A4230"/>
    <w:rsid w:val="001C531D"/>
    <w:rsid w:val="001D1A76"/>
    <w:rsid w:val="002025C1"/>
    <w:rsid w:val="002128F3"/>
    <w:rsid w:val="00215DB5"/>
    <w:rsid w:val="00251B27"/>
    <w:rsid w:val="0027281B"/>
    <w:rsid w:val="00274B0D"/>
    <w:rsid w:val="00294749"/>
    <w:rsid w:val="002A7023"/>
    <w:rsid w:val="002C1166"/>
    <w:rsid w:val="002C21DC"/>
    <w:rsid w:val="002D1F4A"/>
    <w:rsid w:val="002D7166"/>
    <w:rsid w:val="002E1D57"/>
    <w:rsid w:val="00301E1B"/>
    <w:rsid w:val="003208BC"/>
    <w:rsid w:val="00322E9A"/>
    <w:rsid w:val="003301D7"/>
    <w:rsid w:val="00337FDC"/>
    <w:rsid w:val="003519F0"/>
    <w:rsid w:val="0036675C"/>
    <w:rsid w:val="00371CD3"/>
    <w:rsid w:val="00382DF1"/>
    <w:rsid w:val="0038795E"/>
    <w:rsid w:val="0039665C"/>
    <w:rsid w:val="003B0A13"/>
    <w:rsid w:val="003B1F18"/>
    <w:rsid w:val="003B2496"/>
    <w:rsid w:val="003B3597"/>
    <w:rsid w:val="003F165C"/>
    <w:rsid w:val="00400615"/>
    <w:rsid w:val="00420483"/>
    <w:rsid w:val="004501FA"/>
    <w:rsid w:val="00473EA6"/>
    <w:rsid w:val="0048718E"/>
    <w:rsid w:val="00491185"/>
    <w:rsid w:val="004B6A85"/>
    <w:rsid w:val="004E2DDE"/>
    <w:rsid w:val="004F4A46"/>
    <w:rsid w:val="004F7176"/>
    <w:rsid w:val="00503221"/>
    <w:rsid w:val="005141BF"/>
    <w:rsid w:val="00525D2C"/>
    <w:rsid w:val="00530EC8"/>
    <w:rsid w:val="00531EF3"/>
    <w:rsid w:val="00550BC9"/>
    <w:rsid w:val="00555B2D"/>
    <w:rsid w:val="00562713"/>
    <w:rsid w:val="00564D74"/>
    <w:rsid w:val="005702ED"/>
    <w:rsid w:val="00585FA1"/>
    <w:rsid w:val="005A4E46"/>
    <w:rsid w:val="005B0E57"/>
    <w:rsid w:val="005E66A5"/>
    <w:rsid w:val="006052EA"/>
    <w:rsid w:val="0060759A"/>
    <w:rsid w:val="00610AC6"/>
    <w:rsid w:val="0061150A"/>
    <w:rsid w:val="00617256"/>
    <w:rsid w:val="00617582"/>
    <w:rsid w:val="00620F48"/>
    <w:rsid w:val="00622788"/>
    <w:rsid w:val="00622E4E"/>
    <w:rsid w:val="006330FC"/>
    <w:rsid w:val="00651F55"/>
    <w:rsid w:val="00691FC7"/>
    <w:rsid w:val="00694181"/>
    <w:rsid w:val="00695772"/>
    <w:rsid w:val="006C5728"/>
    <w:rsid w:val="006C789F"/>
    <w:rsid w:val="006D1612"/>
    <w:rsid w:val="006F7A31"/>
    <w:rsid w:val="00712B51"/>
    <w:rsid w:val="00727FF8"/>
    <w:rsid w:val="007312B3"/>
    <w:rsid w:val="00737EC6"/>
    <w:rsid w:val="00740F38"/>
    <w:rsid w:val="00771DF7"/>
    <w:rsid w:val="0078143C"/>
    <w:rsid w:val="007906B0"/>
    <w:rsid w:val="00790F69"/>
    <w:rsid w:val="007D07F1"/>
    <w:rsid w:val="007F235D"/>
    <w:rsid w:val="008140B6"/>
    <w:rsid w:val="00821954"/>
    <w:rsid w:val="00831EEB"/>
    <w:rsid w:val="008360C8"/>
    <w:rsid w:val="00836F06"/>
    <w:rsid w:val="008374D0"/>
    <w:rsid w:val="00846B30"/>
    <w:rsid w:val="008510D8"/>
    <w:rsid w:val="008C1122"/>
    <w:rsid w:val="008C2D7B"/>
    <w:rsid w:val="008C3E22"/>
    <w:rsid w:val="008D47F0"/>
    <w:rsid w:val="00914FBD"/>
    <w:rsid w:val="0092048E"/>
    <w:rsid w:val="0094506E"/>
    <w:rsid w:val="0095040F"/>
    <w:rsid w:val="00960F41"/>
    <w:rsid w:val="00963695"/>
    <w:rsid w:val="00971BFD"/>
    <w:rsid w:val="00994A12"/>
    <w:rsid w:val="00A01FF3"/>
    <w:rsid w:val="00A23FDA"/>
    <w:rsid w:val="00A356E4"/>
    <w:rsid w:val="00A41D33"/>
    <w:rsid w:val="00A43D53"/>
    <w:rsid w:val="00A461AA"/>
    <w:rsid w:val="00A9301E"/>
    <w:rsid w:val="00AA6FF1"/>
    <w:rsid w:val="00AD005D"/>
    <w:rsid w:val="00AD3CD3"/>
    <w:rsid w:val="00AE0650"/>
    <w:rsid w:val="00B00429"/>
    <w:rsid w:val="00B11920"/>
    <w:rsid w:val="00B14475"/>
    <w:rsid w:val="00B66FF5"/>
    <w:rsid w:val="00B90EBB"/>
    <w:rsid w:val="00BA02E2"/>
    <w:rsid w:val="00BB1E2C"/>
    <w:rsid w:val="00BD1FD5"/>
    <w:rsid w:val="00BD59CF"/>
    <w:rsid w:val="00BE4D4C"/>
    <w:rsid w:val="00C00F63"/>
    <w:rsid w:val="00C06919"/>
    <w:rsid w:val="00C31C7E"/>
    <w:rsid w:val="00C42A47"/>
    <w:rsid w:val="00C46EF4"/>
    <w:rsid w:val="00C95EB8"/>
    <w:rsid w:val="00CA59F8"/>
    <w:rsid w:val="00CB032E"/>
    <w:rsid w:val="00CB77DF"/>
    <w:rsid w:val="00CC40FC"/>
    <w:rsid w:val="00CC730A"/>
    <w:rsid w:val="00CE0868"/>
    <w:rsid w:val="00CF1E4D"/>
    <w:rsid w:val="00D065AD"/>
    <w:rsid w:val="00D4013C"/>
    <w:rsid w:val="00D46AC1"/>
    <w:rsid w:val="00D51B2B"/>
    <w:rsid w:val="00D67151"/>
    <w:rsid w:val="00D8588B"/>
    <w:rsid w:val="00D8788A"/>
    <w:rsid w:val="00D93D00"/>
    <w:rsid w:val="00DA7E23"/>
    <w:rsid w:val="00DC14FA"/>
    <w:rsid w:val="00DC21D4"/>
    <w:rsid w:val="00DF03D0"/>
    <w:rsid w:val="00E112EF"/>
    <w:rsid w:val="00E1229B"/>
    <w:rsid w:val="00E12873"/>
    <w:rsid w:val="00E242E7"/>
    <w:rsid w:val="00E261E8"/>
    <w:rsid w:val="00E32EB5"/>
    <w:rsid w:val="00E5716C"/>
    <w:rsid w:val="00E84E3A"/>
    <w:rsid w:val="00E955EE"/>
    <w:rsid w:val="00EA2D0E"/>
    <w:rsid w:val="00EB493C"/>
    <w:rsid w:val="00EF1975"/>
    <w:rsid w:val="00EF1EC1"/>
    <w:rsid w:val="00EF5952"/>
    <w:rsid w:val="00F01020"/>
    <w:rsid w:val="00F111E5"/>
    <w:rsid w:val="00F12658"/>
    <w:rsid w:val="00F25AA4"/>
    <w:rsid w:val="00F518B3"/>
    <w:rsid w:val="00F53210"/>
    <w:rsid w:val="00F62B71"/>
    <w:rsid w:val="00F81777"/>
    <w:rsid w:val="00F8377B"/>
    <w:rsid w:val="00F85863"/>
    <w:rsid w:val="00F87105"/>
    <w:rsid w:val="00FD0C73"/>
    <w:rsid w:val="00FD1431"/>
    <w:rsid w:val="00FE1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E86C53FE-3AE9-4C51-A224-E71AABDCC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6B30"/>
    <w:rPr>
      <w:sz w:val="24"/>
    </w:rPr>
  </w:style>
  <w:style w:type="paragraph" w:styleId="Heading1">
    <w:name w:val="heading 1"/>
    <w:basedOn w:val="Normal"/>
    <w:next w:val="Normal"/>
    <w:link w:val="Heading1Char"/>
    <w:qFormat/>
    <w:rsid w:val="00846B30"/>
    <w:pPr>
      <w:keepNext/>
      <w:outlineLvl w:val="0"/>
    </w:pPr>
    <w:rPr>
      <w:b/>
      <w:bCs/>
      <w:i/>
      <w:iCs/>
      <w:kern w:val="32"/>
      <w:szCs w:val="32"/>
    </w:rPr>
  </w:style>
  <w:style w:type="paragraph" w:styleId="Heading4">
    <w:name w:val="heading 4"/>
    <w:basedOn w:val="Normal"/>
    <w:next w:val="Normal"/>
    <w:qFormat/>
    <w:rsid w:val="00846B30"/>
    <w:pPr>
      <w:keepNext/>
      <w:spacing w:line="480" w:lineRule="auto"/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int-FromToSubjectDate">
    <w:name w:val="Print- From: To: Subject: Date:"/>
    <w:basedOn w:val="Normal"/>
    <w:rsid w:val="00846B30"/>
    <w:pPr>
      <w:pBdr>
        <w:left w:val="single" w:sz="18" w:space="1" w:color="auto"/>
      </w:pBdr>
    </w:pPr>
  </w:style>
  <w:style w:type="paragraph" w:customStyle="1" w:styleId="Print-ReverseHeader">
    <w:name w:val="Print- Reverse Header"/>
    <w:basedOn w:val="Normal"/>
    <w:next w:val="Print-FromToSubjectDate"/>
    <w:rsid w:val="00846B30"/>
    <w:pPr>
      <w:pBdr>
        <w:left w:val="single" w:sz="18" w:space="1" w:color="auto"/>
      </w:pBdr>
      <w:shd w:val="pct12" w:color="auto" w:fill="auto"/>
    </w:pPr>
    <w:rPr>
      <w:b/>
      <w:sz w:val="22"/>
    </w:rPr>
  </w:style>
  <w:style w:type="paragraph" w:customStyle="1" w:styleId="ReplyForwardHeaders">
    <w:name w:val="Reply/Forward Headers"/>
    <w:basedOn w:val="Normal"/>
    <w:next w:val="ReplyForwardToFromDate"/>
    <w:rsid w:val="00846B30"/>
    <w:pPr>
      <w:pBdr>
        <w:left w:val="single" w:sz="18" w:space="1" w:color="auto"/>
      </w:pBdr>
      <w:shd w:val="pct10" w:color="auto" w:fill="auto"/>
    </w:pPr>
    <w:rPr>
      <w:b/>
      <w:noProof/>
    </w:rPr>
  </w:style>
  <w:style w:type="paragraph" w:customStyle="1" w:styleId="ReplyForwardToFromDate">
    <w:name w:val="Reply/Forward To: From: Date:"/>
    <w:basedOn w:val="Normal"/>
    <w:rsid w:val="00846B30"/>
    <w:pPr>
      <w:pBdr>
        <w:left w:val="single" w:sz="18" w:space="1" w:color="auto"/>
      </w:pBdr>
    </w:pPr>
  </w:style>
  <w:style w:type="paragraph" w:styleId="Header">
    <w:name w:val="header"/>
    <w:basedOn w:val="Normal"/>
    <w:semiHidden/>
    <w:rsid w:val="00846B30"/>
    <w:pPr>
      <w:tabs>
        <w:tab w:val="center" w:pos="4320"/>
        <w:tab w:val="right" w:pos="8640"/>
      </w:tabs>
      <w:jc w:val="center"/>
    </w:pPr>
    <w:rPr>
      <w:b/>
      <w:bCs/>
      <w:caps/>
    </w:rPr>
  </w:style>
  <w:style w:type="paragraph" w:styleId="Footer">
    <w:name w:val="footer"/>
    <w:basedOn w:val="Normal"/>
    <w:semiHidden/>
    <w:rsid w:val="00846B3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846B30"/>
  </w:style>
  <w:style w:type="character" w:styleId="Hyperlink">
    <w:name w:val="Hyperlink"/>
    <w:semiHidden/>
    <w:rsid w:val="00846B30"/>
    <w:rPr>
      <w:color w:val="0000FF"/>
      <w:u w:val="single"/>
    </w:rPr>
  </w:style>
  <w:style w:type="character" w:styleId="FollowedHyperlink">
    <w:name w:val="FollowedHyperlink"/>
    <w:semiHidden/>
    <w:rsid w:val="00846B30"/>
    <w:rPr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rsid w:val="00525D2C"/>
    <w:rPr>
      <w:b/>
      <w:bCs/>
      <w:i/>
      <w:iCs/>
      <w:kern w:val="32"/>
      <w:sz w:val="24"/>
      <w:szCs w:val="32"/>
    </w:rPr>
  </w:style>
  <w:style w:type="paragraph" w:styleId="ListParagraph">
    <w:name w:val="List Paragraph"/>
    <w:basedOn w:val="Normal"/>
    <w:uiPriority w:val="72"/>
    <w:qFormat/>
    <w:rsid w:val="004204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08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4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9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SOffice\Winword\EMAI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76AD0B-80A1-4E4F-BFDD-2D7B6D064B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EMAIL.DOT</Template>
  <TotalTime>21</TotalTime>
  <Pages>6</Pages>
  <Words>1023</Words>
  <Characters>5832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Email Template</vt:lpstr>
    </vt:vector>
  </TitlesOfParts>
  <Company>The University of Alabama</Company>
  <LinksUpToDate>false</LinksUpToDate>
  <CharactersWithSpaces>6842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Email Template</dc:title>
  <dc:creator>Stephen T. McClain</dc:creator>
  <cp:lastModifiedBy>Jeremy Box</cp:lastModifiedBy>
  <cp:revision>13</cp:revision>
  <cp:lastPrinted>2013-11-12T22:04:00Z</cp:lastPrinted>
  <dcterms:created xsi:type="dcterms:W3CDTF">2013-12-04T01:45:00Z</dcterms:created>
  <dcterms:modified xsi:type="dcterms:W3CDTF">2013-12-04T02:07:00Z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1247416781</vt:i4>
  </property>
  <property fmtid="{D5CDD505-2E9C-101B-9397-08002B2CF9AE}" pid="3" name="_EmailSubject">
    <vt:lpwstr>Lab Report Documents</vt:lpwstr>
  </property>
  <property fmtid="{D5CDD505-2E9C-101B-9397-08002B2CF9AE}" pid="4" name="_AuthorEmail">
    <vt:lpwstr>amcclain@uab.edu</vt:lpwstr>
  </property>
  <property fmtid="{D5CDD505-2E9C-101B-9397-08002B2CF9AE}" pid="5" name="_AuthorEmailDisplayName">
    <vt:lpwstr>Anne S McClain</vt:lpwstr>
  </property>
  <property fmtid="{D5CDD505-2E9C-101B-9397-08002B2CF9AE}" pid="6" name="_ReviewingToolsShownOnce">
    <vt:lpwstr/>
  </property>
</Properties>
</file>