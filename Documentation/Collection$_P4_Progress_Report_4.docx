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C8" w:rsidRDefault="00530EC8" w:rsidP="00530EC8">
      <w:pPr>
        <w:rPr>
          <w:i/>
        </w:rPr>
      </w:pPr>
      <w:r>
        <w:t xml:space="preserve">TO:  </w:t>
      </w:r>
      <w:r>
        <w:tab/>
      </w:r>
      <w:r>
        <w:tab/>
      </w:r>
      <w:r>
        <w:rPr>
          <w:i/>
        </w:rPr>
        <w:t>David G. Green, EE-</w:t>
      </w:r>
      <w:r w:rsidR="002C21DC">
        <w:rPr>
          <w:i/>
        </w:rPr>
        <w:t>4</w:t>
      </w:r>
      <w:r>
        <w:rPr>
          <w:i/>
        </w:rPr>
        <w:t>33 Professor</w:t>
      </w:r>
    </w:p>
    <w:p w:rsidR="00530EC8" w:rsidRDefault="00530EC8" w:rsidP="00530EC8"/>
    <w:p w:rsidR="00530EC8" w:rsidRDefault="00530EC8" w:rsidP="00530EC8">
      <w:pPr>
        <w:rPr>
          <w:i/>
        </w:rPr>
      </w:pPr>
      <w:r>
        <w:t xml:space="preserve">FROM: </w:t>
      </w:r>
      <w:r>
        <w:tab/>
      </w:r>
      <w:r w:rsidR="002C21DC">
        <w:t>Team 2</w:t>
      </w:r>
      <w:r w:rsidR="00E12873">
        <w:t xml:space="preserve">: </w:t>
      </w:r>
      <w:r w:rsidR="002C21DC">
        <w:rPr>
          <w:i/>
          <w:iCs/>
        </w:rPr>
        <w:t>Jeremy Box</w:t>
      </w:r>
      <w:r w:rsidR="00550BC9">
        <w:rPr>
          <w:i/>
          <w:iCs/>
        </w:rPr>
        <w:t xml:space="preserve">, </w:t>
      </w:r>
      <w:r w:rsidR="002C21DC">
        <w:rPr>
          <w:i/>
          <w:iCs/>
        </w:rPr>
        <w:t>Ronald Fairley</w:t>
      </w:r>
      <w:r w:rsidR="00E12873">
        <w:rPr>
          <w:i/>
          <w:iCs/>
        </w:rPr>
        <w:t xml:space="preserve">, Lee </w:t>
      </w:r>
      <w:proofErr w:type="spellStart"/>
      <w:r w:rsidR="00E12873">
        <w:rPr>
          <w:i/>
          <w:iCs/>
        </w:rPr>
        <w:t>Adlaf</w:t>
      </w:r>
      <w:proofErr w:type="spellEnd"/>
      <w:r w:rsidR="00E12873">
        <w:rPr>
          <w:i/>
          <w:iCs/>
        </w:rPr>
        <w:t xml:space="preserve">, </w:t>
      </w:r>
      <w:proofErr w:type="spellStart"/>
      <w:proofErr w:type="gramStart"/>
      <w:r w:rsidR="002C21DC">
        <w:rPr>
          <w:i/>
          <w:iCs/>
        </w:rPr>
        <w:t>Kuni</w:t>
      </w:r>
      <w:proofErr w:type="spellEnd"/>
      <w:proofErr w:type="gramEnd"/>
      <w:r w:rsidR="002C21DC">
        <w:rPr>
          <w:i/>
          <w:iCs/>
        </w:rPr>
        <w:t xml:space="preserve"> </w:t>
      </w:r>
      <w:proofErr w:type="spellStart"/>
      <w:r w:rsidR="002C21DC">
        <w:rPr>
          <w:i/>
          <w:iCs/>
        </w:rPr>
        <w:t>Scissum</w:t>
      </w:r>
      <w:proofErr w:type="spellEnd"/>
    </w:p>
    <w:p w:rsidR="00530EC8" w:rsidRDefault="00530EC8" w:rsidP="00530EC8"/>
    <w:p w:rsidR="00530EC8" w:rsidRDefault="00530EC8" w:rsidP="00530EC8">
      <w:r>
        <w:t xml:space="preserve">DATE: </w:t>
      </w:r>
      <w:r>
        <w:tab/>
      </w:r>
      <w:r w:rsidR="00F12658">
        <w:t>December</w:t>
      </w:r>
      <w:r w:rsidR="00E261E8">
        <w:rPr>
          <w:i/>
        </w:rPr>
        <w:t xml:space="preserve"> </w:t>
      </w:r>
      <w:r w:rsidR="00D76F36">
        <w:rPr>
          <w:i/>
        </w:rPr>
        <w:t>12</w:t>
      </w:r>
      <w:r>
        <w:rPr>
          <w:i/>
        </w:rPr>
        <w:t>, 201</w:t>
      </w:r>
      <w:r w:rsidR="002C21DC">
        <w:rPr>
          <w:i/>
        </w:rPr>
        <w:t>3</w:t>
      </w:r>
    </w:p>
    <w:p w:rsidR="00530EC8" w:rsidRDefault="00530EC8" w:rsidP="00530EC8"/>
    <w:p w:rsidR="00530EC8" w:rsidRDefault="00530EC8" w:rsidP="00530EC8">
      <w:pPr>
        <w:rPr>
          <w:sz w:val="20"/>
        </w:rPr>
      </w:pPr>
      <w:r>
        <w:t xml:space="preserve">SUBJECT: </w:t>
      </w:r>
      <w:r w:rsidR="00B90EBB">
        <w:rPr>
          <w:i/>
        </w:rPr>
        <w:t xml:space="preserve">Progress </w:t>
      </w:r>
      <w:r w:rsidR="00A461AA" w:rsidRPr="002C21DC">
        <w:rPr>
          <w:i/>
        </w:rPr>
        <w:t>Repor</w:t>
      </w:r>
      <w:r w:rsidR="00D76F36">
        <w:rPr>
          <w:i/>
        </w:rPr>
        <w:t>t 4</w:t>
      </w:r>
      <w:r w:rsidRPr="002C21DC">
        <w:rPr>
          <w:i/>
        </w:rPr>
        <w:t xml:space="preserve"> – </w:t>
      </w:r>
      <w:r w:rsidR="002C21DC" w:rsidRPr="002C21DC">
        <w:rPr>
          <w:i/>
        </w:rPr>
        <w:t>Team 2</w:t>
      </w:r>
      <w:r w:rsidRPr="002C21DC">
        <w:rPr>
          <w:i/>
        </w:rPr>
        <w:t xml:space="preserve">: </w:t>
      </w:r>
      <w:r w:rsidR="002C21DC" w:rsidRPr="002C21DC">
        <w:rPr>
          <w:i/>
        </w:rPr>
        <w:t>Collection$</w:t>
      </w:r>
    </w:p>
    <w:p w:rsidR="005702ED" w:rsidRDefault="005702ED" w:rsidP="00530EC8"/>
    <w:p w:rsidR="005702ED" w:rsidRDefault="005702ED">
      <w:pPr>
        <w:pStyle w:val="Header"/>
      </w:pPr>
      <w:r>
        <w:t>Summary</w:t>
      </w:r>
    </w:p>
    <w:p w:rsidR="005702ED" w:rsidRDefault="005702ED"/>
    <w:p w:rsidR="0048718E" w:rsidRPr="00C02327" w:rsidRDefault="0048718E" w:rsidP="0048718E">
      <w:pPr>
        <w:ind w:firstLine="360"/>
        <w:jc w:val="both"/>
      </w:pPr>
      <w:r w:rsidRPr="00C02327">
        <w:t>The Collection$ project is an Android-based application for collectors and hobbyists that want to create and maintain multiple collections. This application will have three main features: 1) construction/maintenance of personal collections, 2) object identification, and 3) collection based networking with other users.  The Collection$ application will be thoroughly planned and documented. Milestones and tasks are set as described by this report in order to facilitate designing and enhance productivity.</w:t>
      </w:r>
    </w:p>
    <w:p w:rsidR="00A356E4" w:rsidRPr="00A356E4" w:rsidRDefault="00A356E4" w:rsidP="00A356E4"/>
    <w:p w:rsidR="00525D2C" w:rsidRDefault="00525D2C" w:rsidP="00525D2C">
      <w:pPr>
        <w:pStyle w:val="Heading1"/>
      </w:pPr>
      <w:r>
        <w:t>Project Status</w:t>
      </w:r>
    </w:p>
    <w:p w:rsidR="00525D2C" w:rsidRPr="00A356E4" w:rsidRDefault="00525D2C" w:rsidP="00525D2C"/>
    <w:p w:rsidR="00D76F36" w:rsidRDefault="00D76F36" w:rsidP="001D1A76">
      <w:pPr>
        <w:ind w:firstLine="360"/>
        <w:jc w:val="both"/>
      </w:pPr>
      <w:r>
        <w:t xml:space="preserve">The project has fallen behind schedule in the closing stages. </w:t>
      </w:r>
      <w:proofErr w:type="gramStart"/>
      <w:r>
        <w:t>Version 1 of the Collection$ application has been downloaded and tested on several Android devices.</w:t>
      </w:r>
      <w:proofErr w:type="gramEnd"/>
      <w:r>
        <w:t xml:space="preserve">  A server location has been created using Tomcat, and the datab</w:t>
      </w:r>
      <w:r w:rsidR="003101AC">
        <w:t xml:space="preserve">ase can be accessed from an Android device.  All of the originally planned features are not available for the release of version 1.  Documents containing </w:t>
      </w:r>
      <w:r>
        <w:t xml:space="preserve">technical debt for release </w:t>
      </w:r>
      <w:r w:rsidR="003101AC">
        <w:t>1</w:t>
      </w:r>
      <w:r>
        <w:t xml:space="preserve"> </w:t>
      </w:r>
      <w:r w:rsidR="003101AC">
        <w:t xml:space="preserve">and </w:t>
      </w:r>
      <w:r>
        <w:t xml:space="preserve">lessons learned </w:t>
      </w:r>
      <w:r w:rsidR="003101AC">
        <w:t>have been created</w:t>
      </w:r>
      <w:r>
        <w:t>.</w:t>
      </w:r>
    </w:p>
    <w:p w:rsidR="00D76F36" w:rsidRDefault="00D76F36" w:rsidP="001D1A76">
      <w:pPr>
        <w:ind w:firstLine="360"/>
        <w:jc w:val="both"/>
      </w:pPr>
    </w:p>
    <w:p w:rsidR="00C46EF4" w:rsidRDefault="00C46EF4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Default="003101AC" w:rsidP="001D1A76">
      <w:pPr>
        <w:ind w:firstLine="360"/>
        <w:jc w:val="both"/>
        <w:rPr>
          <w:highlight w:val="yellow"/>
        </w:rPr>
      </w:pPr>
    </w:p>
    <w:p w:rsidR="003101AC" w:rsidRPr="00F01020" w:rsidRDefault="003101AC" w:rsidP="001D1A76">
      <w:pPr>
        <w:ind w:firstLine="360"/>
        <w:jc w:val="both"/>
        <w:rPr>
          <w:highlight w:val="yellow"/>
        </w:rPr>
      </w:pPr>
      <w:bookmarkStart w:id="0" w:name="_GoBack"/>
      <w:bookmarkEnd w:id="0"/>
    </w:p>
    <w:p w:rsidR="007906B0" w:rsidRDefault="007906B0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D46AC1" w:rsidRDefault="00D46AC1" w:rsidP="001D1A76">
      <w:pPr>
        <w:ind w:firstLine="360"/>
        <w:jc w:val="both"/>
      </w:pPr>
    </w:p>
    <w:p w:rsidR="006330FC" w:rsidRPr="007906B0" w:rsidRDefault="006330FC" w:rsidP="007906B0">
      <w:pPr>
        <w:pStyle w:val="Heading1"/>
        <w:rPr>
          <w:i w:val="0"/>
        </w:rPr>
      </w:pPr>
      <w:r w:rsidRPr="007906B0">
        <w:rPr>
          <w:i w:val="0"/>
        </w:rPr>
        <w:lastRenderedPageBreak/>
        <w:t>Task Lists and Milestones</w:t>
      </w:r>
    </w:p>
    <w:p w:rsidR="006330FC" w:rsidRDefault="006330FC" w:rsidP="006330FC"/>
    <w:p w:rsidR="00695772" w:rsidRDefault="006330FC" w:rsidP="00CB77DF">
      <w:pPr>
        <w:ind w:firstLine="360"/>
      </w:pPr>
      <w:r>
        <w:tab/>
      </w:r>
      <w:r w:rsidR="008D47F0">
        <w:t>Each of the tasks in Table</w:t>
      </w:r>
      <w:r w:rsidR="00CB77DF">
        <w:t xml:space="preserve"> 1 </w:t>
      </w:r>
      <w:r w:rsidR="008D47F0">
        <w:t>was</w:t>
      </w:r>
      <w:r w:rsidR="00622E4E">
        <w:t xml:space="preserve"> updated to reflect</w:t>
      </w:r>
      <w:r w:rsidR="00CB77DF">
        <w:t xml:space="preserve"> current progress.</w:t>
      </w:r>
    </w:p>
    <w:p w:rsidR="00695772" w:rsidRDefault="00695772" w:rsidP="00CB77DF">
      <w:pPr>
        <w:ind w:firstLine="360"/>
      </w:pPr>
    </w:p>
    <w:p w:rsidR="006330FC" w:rsidRDefault="00D93D00" w:rsidP="00550BC9">
      <w:pPr>
        <w:ind w:firstLine="360"/>
        <w:jc w:val="center"/>
      </w:pPr>
      <w:r>
        <w:t>Table 1.</w:t>
      </w:r>
      <w:r>
        <w:tab/>
        <w:t>Task list and</w:t>
      </w:r>
      <w:r w:rsidR="006330FC">
        <w:t xml:space="preserve"> guideline</w:t>
      </w:r>
      <w:r w:rsidR="00622788">
        <w:t>s</w:t>
      </w:r>
      <w:r w:rsidR="006330FC">
        <w:t xml:space="preserve"> to complete project.</w:t>
      </w:r>
    </w:p>
    <w:tbl>
      <w:tblPr>
        <w:tblW w:w="8480" w:type="dxa"/>
        <w:jc w:val="center"/>
        <w:tblLook w:val="04A0" w:firstRow="1" w:lastRow="0" w:firstColumn="1" w:lastColumn="0" w:noHBand="0" w:noVBand="1"/>
      </w:tblPr>
      <w:tblGrid>
        <w:gridCol w:w="1176"/>
        <w:gridCol w:w="1660"/>
        <w:gridCol w:w="1280"/>
        <w:gridCol w:w="1120"/>
        <w:gridCol w:w="1660"/>
        <w:gridCol w:w="1584"/>
      </w:tblGrid>
      <w:tr w:rsidR="00E112EF" w:rsidRPr="0060759A" w:rsidTr="006C5728">
        <w:trPr>
          <w:trHeight w:val="55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112EF" w:rsidRPr="0060759A" w:rsidRDefault="00E112EF" w:rsidP="00BD59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Document Group Meetings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  <w:r w:rsidR="00E112EF" w:rsidRPr="0078143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Maintain Status Report for 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E112EF" w:rsidP="002947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 </w:t>
            </w:r>
            <w:r w:rsidR="00294749"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TA-03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Submit P3 Development Plan and Status Report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10/15/2013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78143C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4E2DDE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TA-04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Revise Vision and Scope Document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TA-05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TA-06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TA-07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Architecture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TA-08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F8377B" w:rsidRDefault="00F8377B" w:rsidP="0060759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SRS Document for release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TA-09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Vision and Scope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94181" w:rsidP="005141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9418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TA-10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2025C1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025C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TA-11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E261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 Plan for P4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TA-12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Android OS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TA-13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MySQL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TA-14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Amazon Turk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617256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TA-15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617256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Research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TomCat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Important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256" w:rsidRPr="0060759A" w:rsidRDefault="00F01020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6C5728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TA-16</w:t>
            </w:r>
          </w:p>
          <w:p w:rsidR="00274B0D" w:rsidRPr="0060759A" w:rsidRDefault="00274B0D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Create Draft Presentation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TA-17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1228E4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UML Documentation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TA-18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Lucid Chart GUI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294749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TA-19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294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Install, explore the Android Development Toolkit (ADT)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TA-20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1228E4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TA-21</w:t>
            </w:r>
          </w:p>
          <w:p w:rsidR="00CC730A" w:rsidRDefault="00CC730A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Basic Test GUI (format, etc)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F01020" w:rsidP="000C17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/ develop tests for code (android &amp; server side)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Pseudo code for Classes and Methods Testing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0C17B4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044101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</w:t>
            </w:r>
            <w:r w:rsidR="001228E4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 up Tomcat and successfully test a database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D065AD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Classes / Methods code to GUI Framework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D065AD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Establish communication between server / android app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D065AD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Basic Program functionality (login, view pages, view static information from server)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D065AD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F01020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 Program Functionality (edit fields, add photos, add users, update database)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E571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Advanced Functionality (links to web</w:t>
            </w:r>
            <w:r w:rsidR="00E5716C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networking, research)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 Drafts of all Documents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Package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Lee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</w:tbl>
    <w:p w:rsidR="00CB77DF" w:rsidRDefault="00CB77DF" w:rsidP="00E112EF">
      <w:pPr>
        <w:ind w:firstLine="360"/>
      </w:pPr>
    </w:p>
    <w:p w:rsidR="00322E9A" w:rsidRDefault="00322E9A" w:rsidP="00E112EF">
      <w:pPr>
        <w:ind w:firstLine="360"/>
      </w:pPr>
    </w:p>
    <w:p w:rsidR="00712B51" w:rsidRDefault="00E261E8" w:rsidP="00712B51">
      <w:pPr>
        <w:ind w:left="990" w:hanging="990"/>
        <w:jc w:val="center"/>
      </w:pPr>
      <w:r>
        <w:t>Table 2.</w:t>
      </w:r>
      <w:r>
        <w:tab/>
        <w:t>Project Milestones</w:t>
      </w:r>
      <w:r w:rsidR="00712B51">
        <w:t>.</w:t>
      </w:r>
    </w:p>
    <w:tbl>
      <w:tblPr>
        <w:tblW w:w="9770" w:type="dxa"/>
        <w:jc w:val="center"/>
        <w:tblLook w:val="04A0" w:firstRow="1" w:lastRow="0" w:firstColumn="1" w:lastColumn="0" w:noHBand="0" w:noVBand="1"/>
      </w:tblPr>
      <w:tblGrid>
        <w:gridCol w:w="1176"/>
        <w:gridCol w:w="5150"/>
        <w:gridCol w:w="1280"/>
        <w:gridCol w:w="1040"/>
        <w:gridCol w:w="1124"/>
      </w:tblGrid>
      <w:tr w:rsidR="005141BF" w:rsidRPr="008C3E22" w:rsidTr="0039665C">
        <w:trPr>
          <w:trHeight w:val="61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1BF" w:rsidRPr="000A7EEB" w:rsidRDefault="005141BF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  <w:p w:rsidR="008C3E22" w:rsidRPr="000A7EEB" w:rsidRDefault="008C3E22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5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8C3E22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</w:tr>
      <w:tr w:rsidR="00C06919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M1</w:t>
            </w:r>
          </w:p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919" w:rsidRPr="00E955EE" w:rsidRDefault="00E955EE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Inception Deck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 xml:space="preserve"> presentation.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D005D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10/8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>/201</w:t>
            </w:r>
            <w:r w:rsidR="00A356E4" w:rsidRPr="00E955E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251B27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356E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564D74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M2</w:t>
            </w:r>
          </w:p>
          <w:p w:rsidR="004E2DDE" w:rsidRPr="004E2DDE" w:rsidRDefault="004E2DDE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D74" w:rsidRDefault="00564D74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Development Plan and Status Report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0A7EEB" w:rsidRDefault="00564D74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10/15/2013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M3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0A7EEB" w:rsidRDefault="0039665C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M4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M5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39665C" w:rsidRPr="000A7EEB" w:rsidRDefault="0039665C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</w:t>
            </w:r>
            <w:r w:rsidRPr="00E955EE">
              <w:rPr>
                <w:rFonts w:ascii="Calibri" w:hAnsi="Calibri" w:cs="Calibri"/>
                <w:sz w:val="22"/>
                <w:szCs w:val="22"/>
              </w:rPr>
              <w:t xml:space="preserve">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</w:t>
            </w:r>
            <w:r w:rsidRPr="00E955EE"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 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Critical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M6</w:t>
            </w:r>
          </w:p>
          <w:p w:rsidR="00E5716C" w:rsidRPr="00C06919" w:rsidRDefault="00E5716C" w:rsidP="00E5716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E5716C" w:rsidRDefault="00E5716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M7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M8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A01FF3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C06919" w:rsidRDefault="00A01FF3" w:rsidP="0025338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M9</w:t>
            </w:r>
          </w:p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FF3" w:rsidRPr="000A7EEB" w:rsidRDefault="00A01FF3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</w:tr>
    </w:tbl>
    <w:p w:rsidR="005702ED" w:rsidRDefault="005702ED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1D1A76" w:rsidRDefault="001D1A76" w:rsidP="00790F69">
      <w:pPr>
        <w:ind w:firstLine="360"/>
        <w:jc w:val="both"/>
      </w:pPr>
    </w:p>
    <w:p w:rsidR="001D1A76" w:rsidRPr="00AD00CB" w:rsidRDefault="001D1A76" w:rsidP="001D1A76">
      <w:pPr>
        <w:pStyle w:val="Heading1"/>
        <w:rPr>
          <w:i w:val="0"/>
        </w:rPr>
      </w:pPr>
      <w:r w:rsidRPr="00AD00CB">
        <w:rPr>
          <w:i w:val="0"/>
        </w:rPr>
        <w:t>Risk Analysis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ind w:firstLine="360"/>
      </w:pPr>
      <w:r w:rsidRPr="00AD00CB">
        <w:t xml:space="preserve">Each of the risks associated with the project were re-evaluated.  Each of these items was re-arranged to reflect the risks that the group perceived to have higher consequences.  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rPr>
          <w:color w:val="000000"/>
          <w:szCs w:val="24"/>
        </w:rPr>
      </w:pPr>
      <w:r w:rsidRPr="00AD00CB">
        <w:rPr>
          <w:b/>
          <w:color w:val="000000"/>
          <w:szCs w:val="24"/>
        </w:rPr>
        <w:t>Risk Analysis:</w:t>
      </w:r>
      <w:r w:rsidRPr="00AD00CB">
        <w:rPr>
          <w:color w:val="000000"/>
          <w:szCs w:val="24"/>
        </w:rPr>
        <w:br/>
      </w:r>
    </w:p>
    <w:p w:rsidR="001D1A76" w:rsidRPr="00AD00CB" w:rsidRDefault="001D1A76" w:rsidP="001D1A76">
      <w:pPr>
        <w:numPr>
          <w:ilvl w:val="0"/>
          <w:numId w:val="9"/>
        </w:numPr>
      </w:pPr>
      <w:r w:rsidRPr="00AD00CB">
        <w:rPr>
          <w:color w:val="000000"/>
          <w:szCs w:val="24"/>
        </w:rPr>
        <w:t>R01: The project is inadequately completed because minimal progress is made until the deadline is close.</w:t>
      </w:r>
      <w:r w:rsidRPr="00AD00CB">
        <w:t xml:space="preserve"> </w:t>
      </w:r>
    </w:p>
    <w:p w:rsidR="001D1A76" w:rsidRPr="00AD00CB" w:rsidRDefault="001D1A76" w:rsidP="001D1A76">
      <w:pPr>
        <w:numPr>
          <w:ilvl w:val="0"/>
          <w:numId w:val="10"/>
        </w:numPr>
      </w:pPr>
      <w:r w:rsidRPr="00AD00CB">
        <w:t>Fix01 – Create tasks with deadlines in order to pace the completion of the project’s key aspects.</w:t>
      </w:r>
    </w:p>
    <w:p w:rsidR="001D1A76" w:rsidRPr="00AD00CB" w:rsidRDefault="001D1A76" w:rsidP="001D1A76"/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 xml:space="preserve">R02: The scope of the project is too large to complete on time. 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Organize the project scope in several releases and attempt to complete a working release of the project before deadline. 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R03: Machine Identification fails to work.</w:t>
      </w:r>
    </w:p>
    <w:p w:rsidR="001D1A76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</w:t>
      </w:r>
      <w:r w:rsidR="001D1A76">
        <w:rPr>
          <w:color w:val="000000"/>
          <w:szCs w:val="24"/>
        </w:rPr>
        <w:t xml:space="preserve">Establish Amazon Turk as the primary method </w:t>
      </w:r>
    </w:p>
    <w:p w:rsidR="004501FA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Fix02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R04: Collectors don’t find it effective.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Use tools such as Amazon Turk to increase effectiveness. Respond to customer feedback between software revision releases.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R05: Inability to drive out bugs.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Perform early product testing by developers and solicit outside testing from focus study group. 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R06: Properly identify 2D and 3D objects.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</w:t>
      </w:r>
      <w:r>
        <w:rPr>
          <w:color w:val="000000"/>
          <w:szCs w:val="24"/>
        </w:rPr>
        <w:t>Allow feedback from collectors to verify errors in identification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EA2D0E" w:rsidRPr="002D7166" w:rsidRDefault="001D1A76" w:rsidP="002D716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lastRenderedPageBreak/>
        <w:t>R07: New platform for developers (Android).</w:t>
      </w:r>
    </w:p>
    <w:p w:rsidR="00EA2D0E" w:rsidRDefault="004501FA" w:rsidP="00EA2D0E">
      <w:pPr>
        <w:pStyle w:val="ListParagraph"/>
        <w:numPr>
          <w:ilvl w:val="0"/>
          <w:numId w:val="10"/>
        </w:numPr>
        <w:jc w:val="both"/>
      </w:pPr>
      <w:r>
        <w:rPr>
          <w:color w:val="000000"/>
          <w:szCs w:val="24"/>
        </w:rPr>
        <w:t>Fix01</w:t>
      </w:r>
      <w:r w:rsidR="00EA2D0E" w:rsidRPr="00EA2D0E">
        <w:rPr>
          <w:color w:val="000000"/>
          <w:szCs w:val="24"/>
        </w:rPr>
        <w:t xml:space="preserve"> – All team members begin experimenting with software development early.</w:t>
      </w:r>
    </w:p>
    <w:sectPr w:rsidR="00EA2D0E" w:rsidSect="00846B30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 w:equalWidth="0">
        <w:col w:w="9000" w:space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470" w:rsidRDefault="00FE6470">
      <w:r>
        <w:separator/>
      </w:r>
    </w:p>
  </w:endnote>
  <w:endnote w:type="continuationSeparator" w:id="0">
    <w:p w:rsidR="00FE6470" w:rsidRDefault="00FE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AA4" w:rsidRDefault="00F25AA4">
    <w:pPr>
      <w:tabs>
        <w:tab w:val="left" w:pos="1800"/>
      </w:tabs>
      <w:ind w:left="1800" w:hanging="1800"/>
      <w:jc w:val="center"/>
      <w:rPr>
        <w:bCs/>
        <w:sz w:val="20"/>
      </w:rPr>
    </w:pPr>
    <w:r>
      <w:rPr>
        <w:bCs/>
        <w:sz w:val="20"/>
      </w:rPr>
      <w:t>Department of Electrical and Computer Engineering</w:t>
    </w:r>
  </w:p>
  <w:p w:rsidR="00F25AA4" w:rsidRDefault="00F25AA4">
    <w:pPr>
      <w:pStyle w:val="Footer"/>
      <w:jc w:val="center"/>
    </w:pPr>
    <w:r>
      <w:rPr>
        <w:bCs/>
        <w:sz w:val="20"/>
      </w:rPr>
      <w:t>The University of Alabama at Birmingham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470" w:rsidRDefault="00FE6470">
      <w:r>
        <w:separator/>
      </w:r>
    </w:p>
  </w:footnote>
  <w:footnote w:type="continuationSeparator" w:id="0">
    <w:p w:rsidR="00FE6470" w:rsidRDefault="00FE6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AA4" w:rsidRDefault="00F25A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D57"/>
    <w:multiLevelType w:val="hybridMultilevel"/>
    <w:tmpl w:val="808E5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752EA"/>
    <w:multiLevelType w:val="hybridMultilevel"/>
    <w:tmpl w:val="656EA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A6ADF"/>
    <w:multiLevelType w:val="hybridMultilevel"/>
    <w:tmpl w:val="5628B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7D02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A138CD"/>
    <w:multiLevelType w:val="hybridMultilevel"/>
    <w:tmpl w:val="90743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2977A5E"/>
    <w:multiLevelType w:val="hybridMultilevel"/>
    <w:tmpl w:val="B8D0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65EDD"/>
    <w:multiLevelType w:val="hybridMultilevel"/>
    <w:tmpl w:val="CADA9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DD1C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E7A12DF"/>
    <w:multiLevelType w:val="hybridMultilevel"/>
    <w:tmpl w:val="96D03C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B209F6"/>
    <w:multiLevelType w:val="hybridMultilevel"/>
    <w:tmpl w:val="8872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515B3"/>
    <w:multiLevelType w:val="hybridMultilevel"/>
    <w:tmpl w:val="4634C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A104CD"/>
    <w:multiLevelType w:val="hybridMultilevel"/>
    <w:tmpl w:val="1CC2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24CDC"/>
    <w:multiLevelType w:val="hybridMultilevel"/>
    <w:tmpl w:val="A9525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685EAC"/>
    <w:multiLevelType w:val="hybridMultilevel"/>
    <w:tmpl w:val="48102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B24C81"/>
    <w:multiLevelType w:val="hybridMultilevel"/>
    <w:tmpl w:val="4E50B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1B7D2C"/>
    <w:multiLevelType w:val="hybridMultilevel"/>
    <w:tmpl w:val="ADCC0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2"/>
  </w:num>
  <w:num w:numId="5">
    <w:abstractNumId w:val="4"/>
  </w:num>
  <w:num w:numId="6">
    <w:abstractNumId w:val="13"/>
  </w:num>
  <w:num w:numId="7">
    <w:abstractNumId w:val="0"/>
  </w:num>
  <w:num w:numId="8">
    <w:abstractNumId w:val="1"/>
  </w:num>
  <w:num w:numId="9">
    <w:abstractNumId w:val="14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23"/>
    <w:rsid w:val="0001189B"/>
    <w:rsid w:val="0002482D"/>
    <w:rsid w:val="00044101"/>
    <w:rsid w:val="000505EB"/>
    <w:rsid w:val="00077613"/>
    <w:rsid w:val="000A6A0E"/>
    <w:rsid w:val="000A7EEB"/>
    <w:rsid w:val="000C17B4"/>
    <w:rsid w:val="000C3842"/>
    <w:rsid w:val="000E2F4D"/>
    <w:rsid w:val="001103A1"/>
    <w:rsid w:val="001228E4"/>
    <w:rsid w:val="00167C27"/>
    <w:rsid w:val="001A4230"/>
    <w:rsid w:val="001C531D"/>
    <w:rsid w:val="001D1A76"/>
    <w:rsid w:val="002025C1"/>
    <w:rsid w:val="002128F3"/>
    <w:rsid w:val="00215DB5"/>
    <w:rsid w:val="00251B27"/>
    <w:rsid w:val="0027281B"/>
    <w:rsid w:val="00274B0D"/>
    <w:rsid w:val="00294749"/>
    <w:rsid w:val="002A7023"/>
    <w:rsid w:val="002C1166"/>
    <w:rsid w:val="002C21DC"/>
    <w:rsid w:val="002D1F4A"/>
    <w:rsid w:val="002D7166"/>
    <w:rsid w:val="002E1D57"/>
    <w:rsid w:val="00301E1B"/>
    <w:rsid w:val="003101AC"/>
    <w:rsid w:val="003208BC"/>
    <w:rsid w:val="00322E9A"/>
    <w:rsid w:val="003301D7"/>
    <w:rsid w:val="00337FDC"/>
    <w:rsid w:val="003519F0"/>
    <w:rsid w:val="0036675C"/>
    <w:rsid w:val="00371CD3"/>
    <w:rsid w:val="00382DF1"/>
    <w:rsid w:val="0038795E"/>
    <w:rsid w:val="0039665C"/>
    <w:rsid w:val="003B0A13"/>
    <w:rsid w:val="003B1F18"/>
    <w:rsid w:val="003B2496"/>
    <w:rsid w:val="003B3597"/>
    <w:rsid w:val="003F165C"/>
    <w:rsid w:val="00400615"/>
    <w:rsid w:val="00420483"/>
    <w:rsid w:val="004501FA"/>
    <w:rsid w:val="00473EA6"/>
    <w:rsid w:val="0048718E"/>
    <w:rsid w:val="00491185"/>
    <w:rsid w:val="004B6A85"/>
    <w:rsid w:val="004E2DDE"/>
    <w:rsid w:val="004F4A46"/>
    <w:rsid w:val="004F7176"/>
    <w:rsid w:val="00503221"/>
    <w:rsid w:val="005141BF"/>
    <w:rsid w:val="00525D2C"/>
    <w:rsid w:val="00530EC8"/>
    <w:rsid w:val="00531EF3"/>
    <w:rsid w:val="00550BC9"/>
    <w:rsid w:val="00555B2D"/>
    <w:rsid w:val="00562713"/>
    <w:rsid w:val="00564D74"/>
    <w:rsid w:val="005702ED"/>
    <w:rsid w:val="00585FA1"/>
    <w:rsid w:val="005A4E46"/>
    <w:rsid w:val="005B0E57"/>
    <w:rsid w:val="005E66A5"/>
    <w:rsid w:val="006052EA"/>
    <w:rsid w:val="0060759A"/>
    <w:rsid w:val="00610AC6"/>
    <w:rsid w:val="0061150A"/>
    <w:rsid w:val="00617256"/>
    <w:rsid w:val="00617582"/>
    <w:rsid w:val="00620F48"/>
    <w:rsid w:val="00622788"/>
    <w:rsid w:val="00622E4E"/>
    <w:rsid w:val="006330FC"/>
    <w:rsid w:val="00651F55"/>
    <w:rsid w:val="00691FC7"/>
    <w:rsid w:val="00694181"/>
    <w:rsid w:val="00695772"/>
    <w:rsid w:val="006C5728"/>
    <w:rsid w:val="006C789F"/>
    <w:rsid w:val="006D1612"/>
    <w:rsid w:val="006F7A31"/>
    <w:rsid w:val="00712B51"/>
    <w:rsid w:val="00727FF8"/>
    <w:rsid w:val="007312B3"/>
    <w:rsid w:val="00737EC6"/>
    <w:rsid w:val="00740F38"/>
    <w:rsid w:val="00771DF7"/>
    <w:rsid w:val="0078143C"/>
    <w:rsid w:val="007906B0"/>
    <w:rsid w:val="00790F69"/>
    <w:rsid w:val="007D07F1"/>
    <w:rsid w:val="007F235D"/>
    <w:rsid w:val="008140B6"/>
    <w:rsid w:val="00821954"/>
    <w:rsid w:val="00831EEB"/>
    <w:rsid w:val="008360C8"/>
    <w:rsid w:val="00836F06"/>
    <w:rsid w:val="008374D0"/>
    <w:rsid w:val="00846B30"/>
    <w:rsid w:val="008510D8"/>
    <w:rsid w:val="008C1122"/>
    <w:rsid w:val="008C2D7B"/>
    <w:rsid w:val="008C3E22"/>
    <w:rsid w:val="008D47F0"/>
    <w:rsid w:val="00914FBD"/>
    <w:rsid w:val="0092048E"/>
    <w:rsid w:val="00933BE8"/>
    <w:rsid w:val="0094506E"/>
    <w:rsid w:val="0095040F"/>
    <w:rsid w:val="00960F41"/>
    <w:rsid w:val="00963695"/>
    <w:rsid w:val="00971BFD"/>
    <w:rsid w:val="00994A12"/>
    <w:rsid w:val="00A01FF3"/>
    <w:rsid w:val="00A23FDA"/>
    <w:rsid w:val="00A356E4"/>
    <w:rsid w:val="00A41D33"/>
    <w:rsid w:val="00A43D53"/>
    <w:rsid w:val="00A461AA"/>
    <w:rsid w:val="00A9301E"/>
    <w:rsid w:val="00AA6FF1"/>
    <w:rsid w:val="00AD005D"/>
    <w:rsid w:val="00AD3CD3"/>
    <w:rsid w:val="00AE0650"/>
    <w:rsid w:val="00B00429"/>
    <w:rsid w:val="00B11920"/>
    <w:rsid w:val="00B14475"/>
    <w:rsid w:val="00B66FF5"/>
    <w:rsid w:val="00B90EBB"/>
    <w:rsid w:val="00BA02E2"/>
    <w:rsid w:val="00BB1E2C"/>
    <w:rsid w:val="00BD1FD5"/>
    <w:rsid w:val="00BD59CF"/>
    <w:rsid w:val="00BE4D4C"/>
    <w:rsid w:val="00C00F63"/>
    <w:rsid w:val="00C06919"/>
    <w:rsid w:val="00C31C7E"/>
    <w:rsid w:val="00C42A47"/>
    <w:rsid w:val="00C46EF4"/>
    <w:rsid w:val="00C95EB8"/>
    <w:rsid w:val="00CA59F8"/>
    <w:rsid w:val="00CB032E"/>
    <w:rsid w:val="00CB77DF"/>
    <w:rsid w:val="00CC40FC"/>
    <w:rsid w:val="00CC730A"/>
    <w:rsid w:val="00CE0868"/>
    <w:rsid w:val="00CF1E4D"/>
    <w:rsid w:val="00D065AD"/>
    <w:rsid w:val="00D4013C"/>
    <w:rsid w:val="00D46AC1"/>
    <w:rsid w:val="00D51B2B"/>
    <w:rsid w:val="00D67151"/>
    <w:rsid w:val="00D76F36"/>
    <w:rsid w:val="00D8588B"/>
    <w:rsid w:val="00D8788A"/>
    <w:rsid w:val="00D93D00"/>
    <w:rsid w:val="00DA7E23"/>
    <w:rsid w:val="00DC14FA"/>
    <w:rsid w:val="00DC21D4"/>
    <w:rsid w:val="00DF03D0"/>
    <w:rsid w:val="00E112EF"/>
    <w:rsid w:val="00E1229B"/>
    <w:rsid w:val="00E12873"/>
    <w:rsid w:val="00E242E7"/>
    <w:rsid w:val="00E261E8"/>
    <w:rsid w:val="00E32EB5"/>
    <w:rsid w:val="00E5716C"/>
    <w:rsid w:val="00E84E3A"/>
    <w:rsid w:val="00E955EE"/>
    <w:rsid w:val="00EA2D0E"/>
    <w:rsid w:val="00EB493C"/>
    <w:rsid w:val="00EF1975"/>
    <w:rsid w:val="00EF1EC1"/>
    <w:rsid w:val="00EF5952"/>
    <w:rsid w:val="00F01020"/>
    <w:rsid w:val="00F111E5"/>
    <w:rsid w:val="00F12658"/>
    <w:rsid w:val="00F25AA4"/>
    <w:rsid w:val="00F518B3"/>
    <w:rsid w:val="00F53210"/>
    <w:rsid w:val="00F62B71"/>
    <w:rsid w:val="00F81777"/>
    <w:rsid w:val="00F8377B"/>
    <w:rsid w:val="00F85863"/>
    <w:rsid w:val="00F87105"/>
    <w:rsid w:val="00FD0C73"/>
    <w:rsid w:val="00FD1431"/>
    <w:rsid w:val="00FE1E01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6B3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46B30"/>
    <w:pPr>
      <w:keepNext/>
      <w:outlineLvl w:val="0"/>
    </w:pPr>
    <w:rPr>
      <w:b/>
      <w:bCs/>
      <w:i/>
      <w:iCs/>
      <w:kern w:val="32"/>
      <w:szCs w:val="32"/>
    </w:rPr>
  </w:style>
  <w:style w:type="paragraph" w:styleId="Heading4">
    <w:name w:val="heading 4"/>
    <w:basedOn w:val="Normal"/>
    <w:next w:val="Normal"/>
    <w:qFormat/>
    <w:rsid w:val="00846B30"/>
    <w:pPr>
      <w:keepNext/>
      <w:spacing w:line="480" w:lineRule="auto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Normal"/>
    <w:rsid w:val="00846B30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Normal"/>
    <w:next w:val="Print-FromToSubjectDate"/>
    <w:rsid w:val="00846B30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Normal"/>
    <w:next w:val="ReplyForwardToFromDate"/>
    <w:rsid w:val="00846B30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Normal"/>
    <w:rsid w:val="00846B30"/>
    <w:pPr>
      <w:pBdr>
        <w:left w:val="single" w:sz="18" w:space="1" w:color="auto"/>
      </w:pBdr>
    </w:pPr>
  </w:style>
  <w:style w:type="paragraph" w:styleId="Header">
    <w:name w:val="header"/>
    <w:basedOn w:val="Normal"/>
    <w:semiHidden/>
    <w:rsid w:val="00846B30"/>
    <w:pPr>
      <w:tabs>
        <w:tab w:val="center" w:pos="4320"/>
        <w:tab w:val="right" w:pos="8640"/>
      </w:tabs>
      <w:jc w:val="center"/>
    </w:pPr>
    <w:rPr>
      <w:b/>
      <w:bCs/>
      <w:caps/>
    </w:rPr>
  </w:style>
  <w:style w:type="paragraph" w:styleId="Footer">
    <w:name w:val="footer"/>
    <w:basedOn w:val="Normal"/>
    <w:semiHidden/>
    <w:rsid w:val="00846B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6B30"/>
  </w:style>
  <w:style w:type="character" w:styleId="Hyperlink">
    <w:name w:val="Hyperlink"/>
    <w:semiHidden/>
    <w:rsid w:val="00846B30"/>
    <w:rPr>
      <w:color w:val="0000FF"/>
      <w:u w:val="single"/>
    </w:rPr>
  </w:style>
  <w:style w:type="character" w:styleId="FollowedHyperlink">
    <w:name w:val="FollowedHyperlink"/>
    <w:semiHidden/>
    <w:rsid w:val="00846B3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525D2C"/>
    <w:rPr>
      <w:b/>
      <w:bCs/>
      <w:i/>
      <w:iCs/>
      <w:kern w:val="32"/>
      <w:sz w:val="24"/>
      <w:szCs w:val="32"/>
    </w:rPr>
  </w:style>
  <w:style w:type="paragraph" w:styleId="ListParagraph">
    <w:name w:val="List Paragraph"/>
    <w:basedOn w:val="Normal"/>
    <w:uiPriority w:val="72"/>
    <w:qFormat/>
    <w:rsid w:val="00420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6B3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46B30"/>
    <w:pPr>
      <w:keepNext/>
      <w:outlineLvl w:val="0"/>
    </w:pPr>
    <w:rPr>
      <w:b/>
      <w:bCs/>
      <w:i/>
      <w:iCs/>
      <w:kern w:val="32"/>
      <w:szCs w:val="32"/>
    </w:rPr>
  </w:style>
  <w:style w:type="paragraph" w:styleId="Heading4">
    <w:name w:val="heading 4"/>
    <w:basedOn w:val="Normal"/>
    <w:next w:val="Normal"/>
    <w:qFormat/>
    <w:rsid w:val="00846B30"/>
    <w:pPr>
      <w:keepNext/>
      <w:spacing w:line="480" w:lineRule="auto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Normal"/>
    <w:rsid w:val="00846B30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Normal"/>
    <w:next w:val="Print-FromToSubjectDate"/>
    <w:rsid w:val="00846B30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Normal"/>
    <w:next w:val="ReplyForwardToFromDate"/>
    <w:rsid w:val="00846B30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Normal"/>
    <w:rsid w:val="00846B30"/>
    <w:pPr>
      <w:pBdr>
        <w:left w:val="single" w:sz="18" w:space="1" w:color="auto"/>
      </w:pBdr>
    </w:pPr>
  </w:style>
  <w:style w:type="paragraph" w:styleId="Header">
    <w:name w:val="header"/>
    <w:basedOn w:val="Normal"/>
    <w:semiHidden/>
    <w:rsid w:val="00846B30"/>
    <w:pPr>
      <w:tabs>
        <w:tab w:val="center" w:pos="4320"/>
        <w:tab w:val="right" w:pos="8640"/>
      </w:tabs>
      <w:jc w:val="center"/>
    </w:pPr>
    <w:rPr>
      <w:b/>
      <w:bCs/>
      <w:caps/>
    </w:rPr>
  </w:style>
  <w:style w:type="paragraph" w:styleId="Footer">
    <w:name w:val="footer"/>
    <w:basedOn w:val="Normal"/>
    <w:semiHidden/>
    <w:rsid w:val="00846B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6B30"/>
  </w:style>
  <w:style w:type="character" w:styleId="Hyperlink">
    <w:name w:val="Hyperlink"/>
    <w:semiHidden/>
    <w:rsid w:val="00846B30"/>
    <w:rPr>
      <w:color w:val="0000FF"/>
      <w:u w:val="single"/>
    </w:rPr>
  </w:style>
  <w:style w:type="character" w:styleId="FollowedHyperlink">
    <w:name w:val="FollowedHyperlink"/>
    <w:semiHidden/>
    <w:rsid w:val="00846B3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525D2C"/>
    <w:rPr>
      <w:b/>
      <w:bCs/>
      <w:i/>
      <w:iCs/>
      <w:kern w:val="32"/>
      <w:sz w:val="24"/>
      <w:szCs w:val="32"/>
    </w:rPr>
  </w:style>
  <w:style w:type="paragraph" w:styleId="ListParagraph">
    <w:name w:val="List Paragraph"/>
    <w:basedOn w:val="Normal"/>
    <w:uiPriority w:val="72"/>
    <w:qFormat/>
    <w:rsid w:val="0042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D8B8D-93DC-4E54-8BB6-0A13A6E6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EMAIL.DOT</Template>
  <TotalTime>15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Template</vt:lpstr>
    </vt:vector>
  </TitlesOfParts>
  <Company>The University of Alabama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Stephen T. McClain</dc:creator>
  <cp:lastModifiedBy>Ronald Fairley</cp:lastModifiedBy>
  <cp:revision>3</cp:revision>
  <cp:lastPrinted>2013-11-12T22:04:00Z</cp:lastPrinted>
  <dcterms:created xsi:type="dcterms:W3CDTF">2013-12-12T07:39:00Z</dcterms:created>
  <dcterms:modified xsi:type="dcterms:W3CDTF">2013-12-12T07:54:00Z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1247416781</vt:i4>
  </property>
  <property fmtid="{D5CDD505-2E9C-101B-9397-08002B2CF9AE}" pid="3" name="_EmailSubject">
    <vt:lpwstr>Lab Report Documents</vt:lpwstr>
  </property>
  <property fmtid="{D5CDD505-2E9C-101B-9397-08002B2CF9AE}" pid="4" name="_AuthorEmail">
    <vt:lpwstr>amcclain@uab.edu</vt:lpwstr>
  </property>
  <property fmtid="{D5CDD505-2E9C-101B-9397-08002B2CF9AE}" pid="5" name="_AuthorEmailDisplayName">
    <vt:lpwstr>Anne S McClain</vt:lpwstr>
  </property>
  <property fmtid="{D5CDD505-2E9C-101B-9397-08002B2CF9AE}" pid="6" name="_ReviewingToolsShownOnce">
    <vt:lpwstr/>
  </property>
</Properties>
</file>